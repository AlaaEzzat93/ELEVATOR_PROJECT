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rsidTr="00AB08ED">
        <w:tc>
          <w:tcPr>
            <w:tcW w:w="7026" w:type="dxa"/>
            <w:vAlign w:val="bottom"/>
          </w:tcPr>
          <w:p w:rsidR="002A792A" w:rsidRPr="003E4122" w:rsidRDefault="003E4122" w:rsidP="003E4122">
            <w:pPr>
              <w:pStyle w:val="Title"/>
              <w:rPr>
                <w:sz w:val="52"/>
                <w:szCs w:val="52"/>
              </w:rPr>
            </w:pPr>
            <w:r w:rsidRPr="00060791">
              <w:rPr>
                <w:b/>
                <w:bCs/>
                <w:sz w:val="52"/>
                <w:szCs w:val="52"/>
              </w:rPr>
              <w:t>Elevator</w:t>
            </w:r>
            <w:r w:rsidRPr="003E4122">
              <w:rPr>
                <w:sz w:val="52"/>
                <w:szCs w:val="52"/>
              </w:rPr>
              <w:t>: Requirements Document Specification</w:t>
            </w:r>
          </w:p>
        </w:tc>
        <w:tc>
          <w:tcPr>
            <w:tcW w:w="3774" w:type="dxa"/>
            <w:vAlign w:val="bottom"/>
          </w:tcPr>
          <w:p w:rsidR="002A792A" w:rsidRDefault="004548D6" w:rsidP="00EC5ACF">
            <w:pPr>
              <w:pStyle w:val="Subtitle"/>
            </w:pPr>
            <w:r>
              <w:t> </w:t>
            </w:r>
            <w:sdt>
              <w:sdtPr>
                <w:rPr>
                  <w:rStyle w:val="Strong"/>
                  <w:sz w:val="36"/>
                  <w:szCs w:val="36"/>
                </w:rPr>
                <w:alias w:val="Enter Status:"/>
                <w:tag w:val="Enter Status:"/>
                <w:id w:val="1926991762"/>
                <w:placeholder>
                  <w:docPart w:val="8FD8CBFA40B74F9184905A64863904A9"/>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DefaultParagraphFont"/>
                  <w:b w:val="0"/>
                  <w:bCs w:val="0"/>
                </w:rPr>
              </w:sdtEndPr>
              <w:sdtContent>
                <w:r w:rsidR="003E4122" w:rsidRPr="003E4122">
                  <w:rPr>
                    <w:rStyle w:val="Strong"/>
                    <w:sz w:val="36"/>
                    <w:szCs w:val="36"/>
                  </w:rPr>
                  <w:t>Version 1.</w:t>
                </w:r>
                <w:r w:rsidR="00EC5ACF">
                  <w:rPr>
                    <w:rStyle w:val="Strong"/>
                    <w:sz w:val="36"/>
                    <w:szCs w:val="36"/>
                  </w:rPr>
                  <w:t>2p</w:t>
                </w:r>
              </w:sdtContent>
            </w:sdt>
            <w:r w:rsidR="00FF4DDB">
              <w:t xml:space="preserve"> </w:t>
            </w:r>
          </w:p>
        </w:tc>
      </w:tr>
    </w:tbl>
    <w:p w:rsidR="002A792A" w:rsidRDefault="00BA3D46" w:rsidP="003E4122">
      <w:pPr>
        <w:pStyle w:val="Heading1"/>
      </w:pPr>
      <w:sdt>
        <w:sdtPr>
          <w:alias w:val="Project Name:"/>
          <w:tag w:val="Project Name:"/>
          <w:id w:val="1435163794"/>
          <w:placeholder>
            <w:docPart w:val="B161AA1FBF6F4CCDA9715D4E449FBAF4"/>
          </w:placeholder>
          <w:temporary/>
          <w:showingPlcHdr/>
          <w15:appearance w15:val="hidden"/>
        </w:sdtPr>
        <w:sdtEndPr/>
        <w:sdtContent>
          <w:r w:rsidR="00C3688B">
            <w:t>Project Name:</w:t>
          </w:r>
        </w:sdtContent>
      </w:sdt>
      <w:r w:rsidR="004548D6">
        <w:t xml:space="preserve"> </w:t>
      </w:r>
      <w:r w:rsidR="003E4122">
        <w:t>Elevator</w:t>
      </w:r>
    </w:p>
    <w:p w:rsidR="003E4122" w:rsidRDefault="003E4122" w:rsidP="003E4122">
      <w:pPr>
        <w:pStyle w:val="NoSpacing"/>
      </w:pPr>
      <w:r>
        <w:t>Data: 24</w:t>
      </w:r>
      <w:r w:rsidRPr="003E4122">
        <w:rPr>
          <w:vertAlign w:val="superscript"/>
        </w:rPr>
        <w:t>th</w:t>
      </w:r>
      <w:r>
        <w:t xml:space="preserve"> December 2018</w:t>
      </w:r>
    </w:p>
    <w:p w:rsidR="003E4122" w:rsidRDefault="003E4122" w:rsidP="003E4122">
      <w:pPr>
        <w:pStyle w:val="NoSpacing"/>
      </w:pPr>
      <w:r>
        <w:t xml:space="preserve">Prepared by: Hanna Nabil, Dina </w:t>
      </w:r>
      <w:proofErr w:type="spellStart"/>
      <w:r>
        <w:t>Shinaishin</w:t>
      </w:r>
      <w:proofErr w:type="spellEnd"/>
      <w:r>
        <w:t xml:space="preserve">, Abdel Rahman El </w:t>
      </w:r>
      <w:proofErr w:type="spellStart"/>
      <w:r>
        <w:t>Saeid</w:t>
      </w:r>
      <w:proofErr w:type="spellEnd"/>
      <w:r>
        <w:t xml:space="preserve">, </w:t>
      </w:r>
      <w:proofErr w:type="spellStart"/>
      <w:r>
        <w:t>Esraa</w:t>
      </w:r>
      <w:proofErr w:type="spellEnd"/>
      <w:r>
        <w:t>, Mohammad Mohsen</w:t>
      </w:r>
    </w:p>
    <w:p w:rsidR="009C230E" w:rsidRDefault="003E4122" w:rsidP="009C230E">
      <w:pPr>
        <w:pStyle w:val="NoSpacing"/>
      </w:pPr>
      <w:r>
        <w:t>Date: 24</w:t>
      </w:r>
      <w:r w:rsidRPr="003E4122">
        <w:rPr>
          <w:vertAlign w:val="superscript"/>
        </w:rPr>
        <w:t>th</w:t>
      </w:r>
      <w:r>
        <w:t xml:space="preserve"> December 2018</w:t>
      </w:r>
    </w:p>
    <w:p w:rsidR="003E4122" w:rsidRDefault="003E4122" w:rsidP="003E4122">
      <w:pPr>
        <w:pStyle w:val="Heading1"/>
      </w:pPr>
      <w:r>
        <w:t>1. Introduction</w:t>
      </w:r>
    </w:p>
    <w:p w:rsidR="003E4122" w:rsidRPr="003E4122" w:rsidRDefault="003E4122" w:rsidP="00515B84">
      <w:pPr>
        <w:pStyle w:val="NoSpacing"/>
      </w:pPr>
      <w:r w:rsidRPr="003E4122">
        <w:t xml:space="preserve">This document contains the system requirements for project </w:t>
      </w:r>
      <w:r w:rsidR="00515B84" w:rsidRPr="00F72861">
        <w:rPr>
          <w:b/>
          <w:bCs/>
        </w:rPr>
        <w:t>Elevator</w:t>
      </w:r>
      <w:r w:rsidRPr="003E4122">
        <w:t>. These requirements have been derived from several sources, including brief listing of most important sources.</w:t>
      </w:r>
    </w:p>
    <w:p w:rsidR="000C0121" w:rsidRDefault="002D60CC" w:rsidP="0068544C">
      <w:pPr>
        <w:pStyle w:val="Heading1"/>
        <w:numPr>
          <w:ilvl w:val="1"/>
          <w:numId w:val="7"/>
        </w:numPr>
      </w:pPr>
      <w:r>
        <w:t>Purpose of this document</w:t>
      </w:r>
    </w:p>
    <w:p w:rsidR="00401A0D" w:rsidRDefault="00401A0D" w:rsidP="002675C9">
      <w:pPr>
        <w:pStyle w:val="NoSpacing"/>
      </w:pPr>
      <w:r>
        <w:t xml:space="preserve">This document is intended to guide development of </w:t>
      </w:r>
      <w:r w:rsidR="00303AD0">
        <w:rPr>
          <w:b/>
          <w:bCs/>
          <w:i/>
          <w:iCs/>
          <w:color w:val="FF0000"/>
        </w:rPr>
        <w:t>Elevator</w:t>
      </w:r>
      <w:r>
        <w:t>. It will go through several stages during the course of the project:</w:t>
      </w:r>
    </w:p>
    <w:p w:rsidR="00401A0D" w:rsidRDefault="00401A0D" w:rsidP="008D6A42">
      <w:pPr>
        <w:pStyle w:val="NoSpacing"/>
        <w:numPr>
          <w:ilvl w:val="0"/>
          <w:numId w:val="9"/>
        </w:numPr>
      </w:pPr>
      <w:r>
        <w:rPr>
          <w:b/>
          <w:bCs/>
        </w:rPr>
        <w:t>Draft</w:t>
      </w:r>
      <w:r w:rsidR="008D6A42">
        <w:rPr>
          <w:b/>
          <w:bCs/>
        </w:rPr>
        <w:t xml:space="preserve"> (d)</w:t>
      </w:r>
      <w:r>
        <w:rPr>
          <w:b/>
          <w:bCs/>
        </w:rPr>
        <w:t>:</w:t>
      </w:r>
      <w:r>
        <w:t xml:space="preserve"> The first version, or draft version, is compiled after requirements have been discovered, recorded, classified, and prioritized.</w:t>
      </w:r>
    </w:p>
    <w:p w:rsidR="00401A0D" w:rsidRDefault="00401A0D" w:rsidP="008D6A42">
      <w:pPr>
        <w:pStyle w:val="NoSpacing"/>
        <w:numPr>
          <w:ilvl w:val="0"/>
          <w:numId w:val="9"/>
        </w:numPr>
      </w:pPr>
      <w:r>
        <w:rPr>
          <w:b/>
          <w:bCs/>
        </w:rPr>
        <w:t>Proposed</w:t>
      </w:r>
      <w:r w:rsidR="008D6A42">
        <w:rPr>
          <w:b/>
          <w:bCs/>
        </w:rPr>
        <w:t xml:space="preserve"> (p)</w:t>
      </w:r>
      <w:r>
        <w:rPr>
          <w:b/>
          <w:bCs/>
        </w:rPr>
        <w:t>:</w:t>
      </w:r>
      <w: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re</w:t>
      </w:r>
      <w:r w:rsidR="00594BEB">
        <w:t>-</w:t>
      </w:r>
      <w:r>
        <w:t>proposed several times before moving to the next stage.</w:t>
      </w:r>
    </w:p>
    <w:p w:rsidR="008F17C2" w:rsidRDefault="008F17C2" w:rsidP="008D6A42">
      <w:pPr>
        <w:pStyle w:val="NoSpacing"/>
        <w:numPr>
          <w:ilvl w:val="0"/>
          <w:numId w:val="9"/>
        </w:numPr>
      </w:pPr>
      <w:r>
        <w:rPr>
          <w:b/>
          <w:bCs/>
        </w:rPr>
        <w:t>Validated</w:t>
      </w:r>
      <w:r w:rsidR="008D6A42">
        <w:rPr>
          <w:b/>
          <w:bCs/>
        </w:rPr>
        <w:t xml:space="preserve"> (v)</w:t>
      </w:r>
      <w:r>
        <w:rPr>
          <w:b/>
          <w:bCs/>
        </w:rPr>
        <w:t>:</w:t>
      </w:r>
      <w:r>
        <w:t xml:space="preserve"> Once the various stakeholders have agreed to the requirements in the document, it is considered validated. </w:t>
      </w:r>
    </w:p>
    <w:p w:rsidR="00E145C4" w:rsidRPr="00E145C4" w:rsidRDefault="008F17C2" w:rsidP="00857E4C">
      <w:pPr>
        <w:pStyle w:val="NoSpacing"/>
        <w:numPr>
          <w:ilvl w:val="0"/>
          <w:numId w:val="9"/>
        </w:numPr>
      </w:pPr>
      <w:r>
        <w:rPr>
          <w:b/>
          <w:bCs/>
        </w:rPr>
        <w:t>Approved</w:t>
      </w:r>
      <w:r w:rsidR="008D6A42">
        <w:rPr>
          <w:b/>
          <w:bCs/>
        </w:rPr>
        <w:t xml:space="preserve"> (a)</w:t>
      </w:r>
      <w:r>
        <w:rPr>
          <w:b/>
          <w:bCs/>
        </w:rPr>
        <w:t>:</w:t>
      </w:r>
      <w:r>
        <w:t xml:space="preserve"> The validated document is accepted by representatives of each party of stakeholders as an appropriate statement of </w:t>
      </w:r>
      <w:proofErr w:type="gramStart"/>
      <w:r>
        <w:t>requirements</w:t>
      </w:r>
      <w:proofErr w:type="gramEnd"/>
      <w:r>
        <w:t xml:space="preserve"> for the project. The developers then use the requirements document as a guide to implementation and to check the progress of the project as it develops.</w:t>
      </w:r>
    </w:p>
    <w:p w:rsidR="002D60CC" w:rsidRDefault="002D60CC" w:rsidP="006879EC">
      <w:pPr>
        <w:pStyle w:val="Heading1"/>
      </w:pPr>
      <w:r>
        <w:t>2</w:t>
      </w:r>
      <w:r w:rsidR="00857E4C">
        <w:t>.</w:t>
      </w:r>
      <w:r w:rsidR="006879EC">
        <w:t xml:space="preserve"> </w:t>
      </w:r>
      <w:r w:rsidR="00E72125">
        <w:t>Product Functions</w:t>
      </w:r>
    </w:p>
    <w:p w:rsidR="00CB5570" w:rsidRDefault="00092950" w:rsidP="00857E4C">
      <w:r>
        <w:t>The elevator lifts the users from their current floor to their destination floor. The user can call the elevator at any point in time and the elevator will service the user depending on the user’s current floor and the current elevator state. The elevator requires access authentication from the user using RFID tag</w:t>
      </w:r>
      <w:r w:rsidR="005E32E8">
        <w:t>s</w:t>
      </w:r>
      <w:r w:rsidR="008E09AE">
        <w:t xml:space="preserve">. Once the user </w:t>
      </w:r>
      <w:r w:rsidR="00FC130F">
        <w:t>activates</w:t>
      </w:r>
      <w:r w:rsidR="008E09AE">
        <w:t xml:space="preserve"> the elevator, he c</w:t>
      </w:r>
      <w:r w:rsidR="002D2429">
        <w:t>an choose his destination floor</w:t>
      </w:r>
      <w:r w:rsidR="00402462">
        <w:t xml:space="preserve"> using a</w:t>
      </w:r>
      <w:r w:rsidR="002D2429">
        <w:t xml:space="preserve"> keypad interface inside the elevator.</w:t>
      </w:r>
      <w:r w:rsidR="006679C4">
        <w:t xml:space="preserve"> The elevator will then carry the user to his destination floor. The elevator can service more than one caller at a time provided that there are no more than 4 persons inside.</w:t>
      </w:r>
      <w:r w:rsidR="00F668AF">
        <w:t xml:space="preserve"> When the elevator is activated, it can be used by other users and service multiple calls. The elevator needs to be re-activated when its service queue is empty</w:t>
      </w:r>
      <w:r w:rsidR="0045164E">
        <w:t>.</w:t>
      </w:r>
    </w:p>
    <w:p w:rsidR="00840162" w:rsidRPr="00CB5570" w:rsidRDefault="00840162" w:rsidP="00840162">
      <w:r>
        <w:br w:type="page"/>
      </w:r>
    </w:p>
    <w:p w:rsidR="00E72125" w:rsidRDefault="00E72125" w:rsidP="00E145C4">
      <w:pPr>
        <w:pStyle w:val="Heading1"/>
      </w:pPr>
      <w:r>
        <w:lastRenderedPageBreak/>
        <w:t>3.</w:t>
      </w:r>
      <w:r w:rsidR="00CB5570">
        <w:t xml:space="preserve"> </w:t>
      </w:r>
      <w:r>
        <w:t>Specific Requirements</w:t>
      </w:r>
    </w:p>
    <w:p w:rsidR="00A51CC9" w:rsidRDefault="00A51CC9" w:rsidP="002675C9">
      <w:pPr>
        <w:pStyle w:val="NoSpacing"/>
      </w:pPr>
      <w:r>
        <w:t xml:space="preserve">This section of the document lists specific requirements for </w:t>
      </w:r>
      <w:r w:rsidR="002E3C02">
        <w:rPr>
          <w:b/>
          <w:bCs/>
          <w:i/>
          <w:iCs/>
          <w:color w:val="FF0000"/>
        </w:rPr>
        <w:t>Elevator</w:t>
      </w:r>
      <w:r>
        <w:t>. Requirements are divided into the following sections:</w:t>
      </w:r>
    </w:p>
    <w:p w:rsidR="00A51CC9" w:rsidRDefault="00A51CC9" w:rsidP="0068544C">
      <w:pPr>
        <w:pStyle w:val="NoSpacing"/>
        <w:numPr>
          <w:ilvl w:val="0"/>
          <w:numId w:val="8"/>
        </w:numPr>
      </w:pPr>
      <w:r>
        <w:t>User requirements. These are requirements written from the point of view of end users, usually expressed in narrative form.</w:t>
      </w:r>
    </w:p>
    <w:p w:rsidR="00A51CC9" w:rsidRDefault="00A51CC9" w:rsidP="0068544C">
      <w:pPr>
        <w:pStyle w:val="NoSpacing"/>
        <w:numPr>
          <w:ilvl w:val="0"/>
          <w:numId w:val="8"/>
        </w:numPr>
      </w:pPr>
      <w:r>
        <w:t>System requirements. These are detailed specifications describing the functions the system must be capable of doing.</w:t>
      </w:r>
    </w:p>
    <w:p w:rsidR="00CB5570" w:rsidRPr="00CB5570" w:rsidRDefault="00A51CC9" w:rsidP="0068544C">
      <w:pPr>
        <w:pStyle w:val="NoSpacing"/>
        <w:numPr>
          <w:ilvl w:val="0"/>
          <w:numId w:val="8"/>
        </w:numPr>
      </w:pPr>
      <w:r>
        <w:t>Interface requirements. These are requirements about the user interface, which may be expressed as a list, as a narrative, or as images of screen mock-ups.</w:t>
      </w:r>
    </w:p>
    <w:p w:rsidR="006E5F1A" w:rsidRPr="000F3FEF" w:rsidRDefault="00E72125" w:rsidP="00857E4C">
      <w:pPr>
        <w:pStyle w:val="Heading1"/>
      </w:pPr>
      <w:r>
        <w:t>3.</w:t>
      </w:r>
      <w:r w:rsidR="00857E4C">
        <w:t>1</w:t>
      </w:r>
      <w:r w:rsidR="00CB5570">
        <w:t xml:space="preserve"> </w:t>
      </w:r>
      <w:r w:rsidR="006B36F0">
        <w:t>System Requirements</w:t>
      </w:r>
    </w:p>
    <w:p w:rsidR="00653727" w:rsidRPr="000C427B" w:rsidRDefault="00653727" w:rsidP="002C4FBC">
      <w:pPr>
        <w:pStyle w:val="NoSpacing"/>
        <w:rPr>
          <w:b/>
          <w:bCs/>
        </w:rPr>
      </w:pPr>
      <w:r w:rsidRPr="000C427B">
        <w:rPr>
          <w:b/>
          <w:bCs/>
        </w:rPr>
        <w:t>Functional Constraints:</w:t>
      </w:r>
    </w:p>
    <w:p w:rsidR="005C47E6" w:rsidRDefault="005C47E6" w:rsidP="007423D2">
      <w:pPr>
        <w:pStyle w:val="NoSpacing"/>
        <w:numPr>
          <w:ilvl w:val="0"/>
          <w:numId w:val="30"/>
        </w:numPr>
      </w:pPr>
      <w:r>
        <w:t>Elevator dimensions:  10 cm (height) x 10 cm (width) x 10 cm (length)</w:t>
      </w:r>
      <w:r w:rsidR="008730FD">
        <w:t>.</w:t>
      </w:r>
    </w:p>
    <w:p w:rsidR="005C47E6" w:rsidRDefault="005C47E6" w:rsidP="007423D2">
      <w:pPr>
        <w:pStyle w:val="NoSpacing"/>
        <w:numPr>
          <w:ilvl w:val="0"/>
          <w:numId w:val="30"/>
        </w:numPr>
      </w:pPr>
      <w:r>
        <w:t>The elevator must be able to lift up 50 gm.</w:t>
      </w:r>
    </w:p>
    <w:p w:rsidR="005C47E6" w:rsidRDefault="005C47E6" w:rsidP="007423D2">
      <w:pPr>
        <w:pStyle w:val="NoSpacing"/>
        <w:numPr>
          <w:ilvl w:val="0"/>
          <w:numId w:val="30"/>
        </w:numPr>
      </w:pPr>
      <w:r>
        <w:t>The elevator must not carry more than 4 items at any time.</w:t>
      </w:r>
    </w:p>
    <w:p w:rsidR="005C47E6" w:rsidRDefault="005C47E6" w:rsidP="007423D2">
      <w:pPr>
        <w:pStyle w:val="NoSpacing"/>
        <w:numPr>
          <w:ilvl w:val="0"/>
          <w:numId w:val="30"/>
        </w:numPr>
      </w:pPr>
      <w:r>
        <w:t xml:space="preserve">The elevator’s acceleration and de-acceleration must not be sudden. </w:t>
      </w:r>
    </w:p>
    <w:p w:rsidR="008730FD" w:rsidRDefault="005C47E6" w:rsidP="007423D2">
      <w:pPr>
        <w:pStyle w:val="NoSpacing"/>
        <w:numPr>
          <w:ilvl w:val="0"/>
          <w:numId w:val="30"/>
        </w:numPr>
      </w:pPr>
      <w:r>
        <w:t xml:space="preserve">The elevator must be able to lift </w:t>
      </w:r>
      <w:r w:rsidR="00C40AC9">
        <w:t>people</w:t>
      </w:r>
      <w:r>
        <w:t xml:space="preserve"> up to the 3</w:t>
      </w:r>
      <w:r>
        <w:rPr>
          <w:vertAlign w:val="superscript"/>
        </w:rPr>
        <w:t>rd</w:t>
      </w:r>
      <w:r>
        <w:t xml:space="preserve"> floo</w:t>
      </w:r>
      <w:r w:rsidR="00673CDC">
        <w:t>r (30 cm)</w:t>
      </w:r>
      <w:r>
        <w:t>.</w:t>
      </w:r>
    </w:p>
    <w:p w:rsidR="0075382B" w:rsidRDefault="009F4401" w:rsidP="000730B4">
      <w:pPr>
        <w:pStyle w:val="NoSpacing"/>
        <w:numPr>
          <w:ilvl w:val="0"/>
          <w:numId w:val="30"/>
        </w:numPr>
      </w:pPr>
      <w:r>
        <w:t>T</w:t>
      </w:r>
      <w:r w:rsidR="0075382B">
        <w:t>he goes into idle mode (deactivates) 30 (+/- 5) seconds</w:t>
      </w:r>
      <w:r>
        <w:t xml:space="preserve"> </w:t>
      </w:r>
      <w:r w:rsidR="009874A4">
        <w:t>after</w:t>
      </w:r>
      <w:r>
        <w:t xml:space="preserve"> the last user </w:t>
      </w:r>
      <w:r w:rsidR="000730B4">
        <w:t xml:space="preserve">leaves </w:t>
      </w:r>
      <w:r>
        <w:t>the elevator</w:t>
      </w:r>
      <w:r w:rsidR="0075382B">
        <w:t>.</w:t>
      </w:r>
    </w:p>
    <w:p w:rsidR="001F0ECD" w:rsidRDefault="001F0ECD" w:rsidP="001F0ECD">
      <w:pPr>
        <w:pStyle w:val="NoSpacing"/>
        <w:numPr>
          <w:ilvl w:val="0"/>
          <w:numId w:val="30"/>
        </w:numPr>
      </w:pPr>
      <w:r>
        <w:t>The elevator in idle mode has all its lights turned off to safe energy.</w:t>
      </w:r>
    </w:p>
    <w:p w:rsidR="003A2567" w:rsidRDefault="003A2567" w:rsidP="007423D2">
      <w:pPr>
        <w:pStyle w:val="NoSpacing"/>
        <w:numPr>
          <w:ilvl w:val="0"/>
          <w:numId w:val="30"/>
        </w:numPr>
      </w:pPr>
      <w:r>
        <w:t>The elevator in idle mode can be called from any floor (elevator call keys at each floor).</w:t>
      </w:r>
    </w:p>
    <w:p w:rsidR="002F75DB" w:rsidRDefault="003A2567" w:rsidP="002F75DB">
      <w:pPr>
        <w:pStyle w:val="NoSpacing"/>
        <w:numPr>
          <w:ilvl w:val="0"/>
          <w:numId w:val="30"/>
        </w:numPr>
      </w:pPr>
      <w:r>
        <w:t>When the elevator is in idle mode, then called from any floor, it will activate and go to the calling floor.</w:t>
      </w:r>
    </w:p>
    <w:p w:rsidR="00D66005" w:rsidRDefault="00D66005" w:rsidP="002F75DB">
      <w:pPr>
        <w:pStyle w:val="NoSpacing"/>
        <w:numPr>
          <w:ilvl w:val="0"/>
          <w:numId w:val="30"/>
        </w:numPr>
      </w:pPr>
      <w:r>
        <w:t>When the elevator is active, it turns on its lights</w:t>
      </w:r>
      <w:r w:rsidR="00A30FE1">
        <w:t xml:space="preserve"> to illuminate the elevator from the inside for the users</w:t>
      </w:r>
      <w:r>
        <w:t>.</w:t>
      </w:r>
    </w:p>
    <w:p w:rsidR="00A066B3" w:rsidRDefault="00A066B3" w:rsidP="00D46A29">
      <w:pPr>
        <w:pStyle w:val="NoSpacing"/>
        <w:numPr>
          <w:ilvl w:val="0"/>
          <w:numId w:val="30"/>
        </w:numPr>
      </w:pPr>
      <w:r>
        <w:t>When the elevator reaches the desired floor, it automatically opens</w:t>
      </w:r>
      <w:r w:rsidR="00536FAA">
        <w:t xml:space="preserve"> its door after 1</w:t>
      </w:r>
      <w:r w:rsidR="009A25D6">
        <w:t xml:space="preserve"> </w:t>
      </w:r>
      <w:r w:rsidR="00536FAA">
        <w:t>(+</w:t>
      </w:r>
      <w:r w:rsidR="008E777E">
        <w:t xml:space="preserve">/- </w:t>
      </w:r>
      <w:r w:rsidR="00D46A29">
        <w:t>0.5</w:t>
      </w:r>
      <w:r>
        <w:t>) second.</w:t>
      </w:r>
    </w:p>
    <w:p w:rsidR="008730FD" w:rsidRDefault="008730FD" w:rsidP="008730FD">
      <w:pPr>
        <w:pStyle w:val="NoSpacing"/>
      </w:pPr>
    </w:p>
    <w:p w:rsidR="00760242" w:rsidRPr="000C427B" w:rsidRDefault="000C427B" w:rsidP="00760242">
      <w:pPr>
        <w:pStyle w:val="NoSpacing"/>
        <w:rPr>
          <w:b/>
          <w:bCs/>
        </w:rPr>
      </w:pPr>
      <w:r w:rsidRPr="000C427B">
        <w:rPr>
          <w:b/>
          <w:bCs/>
        </w:rPr>
        <w:t>Elevator’s Access Control Requirements:</w:t>
      </w:r>
    </w:p>
    <w:p w:rsidR="009F1C67" w:rsidRDefault="008877F0" w:rsidP="00587D50">
      <w:pPr>
        <w:pStyle w:val="NoSpacing"/>
        <w:numPr>
          <w:ilvl w:val="0"/>
          <w:numId w:val="31"/>
        </w:numPr>
      </w:pPr>
      <w:r>
        <w:t xml:space="preserve">Elevator </w:t>
      </w:r>
      <w:r w:rsidR="00587D50">
        <w:t>requires</w:t>
      </w:r>
      <w:r>
        <w:t xml:space="preserve"> a password of 4 </w:t>
      </w:r>
      <w:r w:rsidR="005C47E6">
        <w:t>digits</w:t>
      </w:r>
      <w:r w:rsidR="00587D50">
        <w:t xml:space="preserve"> to accept user requests</w:t>
      </w:r>
      <w:r w:rsidR="008730FD">
        <w:t>.</w:t>
      </w:r>
    </w:p>
    <w:p w:rsidR="008877F0" w:rsidRDefault="00EF0A56" w:rsidP="00DD1837">
      <w:pPr>
        <w:pStyle w:val="NoSpacing"/>
        <w:numPr>
          <w:ilvl w:val="0"/>
          <w:numId w:val="31"/>
        </w:numPr>
      </w:pPr>
      <w:r>
        <w:t xml:space="preserve">The elevator </w:t>
      </w:r>
      <w:r w:rsidR="00AE23A5">
        <w:t>has</w:t>
      </w:r>
      <w:r>
        <w:t xml:space="preserve"> a </w:t>
      </w:r>
      <w:r w:rsidR="00DD1837">
        <w:t>3</w:t>
      </w:r>
      <w:r>
        <w:t>x</w:t>
      </w:r>
      <w:r w:rsidR="00DD1837">
        <w:t>3</w:t>
      </w:r>
      <w:r>
        <w:t xml:space="preserve"> Keypad to enter the password</w:t>
      </w:r>
      <w:r w:rsidR="008730FD">
        <w:t>.</w:t>
      </w:r>
    </w:p>
    <w:p w:rsidR="00EF0A56" w:rsidRDefault="00EF0A56" w:rsidP="007423D2">
      <w:pPr>
        <w:pStyle w:val="NoSpacing"/>
        <w:numPr>
          <w:ilvl w:val="0"/>
          <w:numId w:val="31"/>
        </w:numPr>
      </w:pPr>
      <w:r>
        <w:t xml:space="preserve">The elevator </w:t>
      </w:r>
      <w:r w:rsidR="00AE23A5">
        <w:t xml:space="preserve">has </w:t>
      </w:r>
      <w:r>
        <w:t>a 16x2 LCD to interface with the user</w:t>
      </w:r>
      <w:r w:rsidR="008730FD">
        <w:t>.</w:t>
      </w:r>
    </w:p>
    <w:p w:rsidR="00EF0A56" w:rsidRDefault="00EF0A56" w:rsidP="007423D2">
      <w:pPr>
        <w:pStyle w:val="NoSpacing"/>
        <w:numPr>
          <w:ilvl w:val="0"/>
          <w:numId w:val="31"/>
        </w:numPr>
      </w:pPr>
      <w:bookmarkStart w:id="0" w:name="_GoBack"/>
      <w:bookmarkEnd w:id="0"/>
      <w:r>
        <w:t xml:space="preserve">When the user enters the wrong password, he must be indicated that the password is incorrect through the LCD </w:t>
      </w:r>
      <w:r w:rsidR="008730FD">
        <w:t>and is prompted for another try.</w:t>
      </w:r>
    </w:p>
    <w:p w:rsidR="00EF0A56" w:rsidRDefault="00EF0A56" w:rsidP="00BF424D">
      <w:pPr>
        <w:pStyle w:val="NoSpacing"/>
        <w:numPr>
          <w:ilvl w:val="0"/>
          <w:numId w:val="31"/>
        </w:numPr>
      </w:pPr>
      <w:r>
        <w:t>When the user enters the right password, he must be indicated that he entered the c</w:t>
      </w:r>
      <w:r w:rsidR="00BF424D">
        <w:t>orrect password through the LCD.</w:t>
      </w:r>
    </w:p>
    <w:p w:rsidR="009F1C67" w:rsidRDefault="008730FD" w:rsidP="005A0D1E">
      <w:pPr>
        <w:pStyle w:val="NoSpacing"/>
        <w:numPr>
          <w:ilvl w:val="0"/>
          <w:numId w:val="31"/>
        </w:numPr>
      </w:pPr>
      <w:r>
        <w:t>Only w</w:t>
      </w:r>
      <w:r w:rsidR="00EF0A56">
        <w:t xml:space="preserve">hen the </w:t>
      </w:r>
      <w:r w:rsidR="00B21672">
        <w:t>password is correct</w:t>
      </w:r>
      <w:r w:rsidR="00EF0A56">
        <w:t xml:space="preserve">, </w:t>
      </w:r>
      <w:r w:rsidR="00B21672">
        <w:t>the elevator</w:t>
      </w:r>
      <w:r w:rsidR="00EF0A56">
        <w:t xml:space="preserve"> will accept </w:t>
      </w:r>
      <w:r>
        <w:t>requests from the user to go to the desired floor. Otherwise, it will ignore user requests.</w:t>
      </w:r>
    </w:p>
    <w:p w:rsidR="00CD2C89" w:rsidRDefault="00CD2C89" w:rsidP="00CD2C89">
      <w:pPr>
        <w:pStyle w:val="NoSpacing"/>
      </w:pPr>
    </w:p>
    <w:p w:rsidR="00201055" w:rsidRPr="00201055" w:rsidRDefault="00201055" w:rsidP="00201055">
      <w:pPr>
        <w:pStyle w:val="NoSpacing"/>
        <w:rPr>
          <w:b/>
          <w:bCs/>
        </w:rPr>
      </w:pPr>
      <w:r w:rsidRPr="00201055">
        <w:rPr>
          <w:b/>
          <w:bCs/>
        </w:rPr>
        <w:t>Elevator Algorithm</w:t>
      </w:r>
      <w:r w:rsidR="00CD2C89">
        <w:rPr>
          <w:b/>
          <w:bCs/>
        </w:rPr>
        <w:t xml:space="preserve"> Requirements</w:t>
      </w:r>
      <w:r w:rsidRPr="00201055">
        <w:rPr>
          <w:b/>
          <w:bCs/>
        </w:rPr>
        <w:t>:</w:t>
      </w:r>
    </w:p>
    <w:p w:rsidR="00201055" w:rsidRDefault="00201055" w:rsidP="007423D2">
      <w:pPr>
        <w:pStyle w:val="NoSpacing"/>
        <w:numPr>
          <w:ilvl w:val="0"/>
          <w:numId w:val="32"/>
        </w:numPr>
      </w:pPr>
      <w:r>
        <w:t>Follows “first order first served” rule. Meaning that if someone ordered the elevator first he should be served first</w:t>
      </w:r>
    </w:p>
    <w:p w:rsidR="00201055" w:rsidRDefault="00201055" w:rsidP="007423D2">
      <w:pPr>
        <w:pStyle w:val="NoSpacing"/>
        <w:numPr>
          <w:ilvl w:val="0"/>
          <w:numId w:val="32"/>
        </w:numPr>
      </w:pPr>
      <w:r>
        <w:t>Follows “whenever someone orders and his destination is in</w:t>
      </w:r>
      <w:r>
        <w:rPr>
          <w:lang w:bidi="ar-EG"/>
        </w:rPr>
        <w:t xml:space="preserve"> elevator route he should be served if and only if there are less than 4 persons in the elevator”</w:t>
      </w:r>
    </w:p>
    <w:p w:rsidR="00C01635" w:rsidRDefault="00201055" w:rsidP="007423D2">
      <w:pPr>
        <w:pStyle w:val="NoSpacing"/>
        <w:numPr>
          <w:ilvl w:val="0"/>
          <w:numId w:val="32"/>
        </w:numPr>
      </w:pPr>
      <w:r>
        <w:rPr>
          <w:lang w:bidi="ar-EG"/>
        </w:rPr>
        <w:t xml:space="preserve">Users should be able to assign their destinations when they ride and elevator should save these request and serve them in order of </w:t>
      </w:r>
      <w:r w:rsidR="0036481B">
        <w:rPr>
          <w:lang w:bidi="ar-EG"/>
        </w:rPr>
        <w:t>its</w:t>
      </w:r>
      <w:r>
        <w:rPr>
          <w:lang w:bidi="ar-EG"/>
        </w:rPr>
        <w:t xml:space="preserve"> route, if there </w:t>
      </w:r>
      <w:r w:rsidR="006E2A10">
        <w:rPr>
          <w:lang w:bidi="ar-EG"/>
        </w:rPr>
        <w:t>are</w:t>
      </w:r>
      <w:r>
        <w:rPr>
          <w:lang w:bidi="ar-EG"/>
        </w:rPr>
        <w:t xml:space="preserve"> 2 different routes up and down, elevator chooses the shor</w:t>
      </w:r>
      <w:r w:rsidR="000A65A8">
        <w:rPr>
          <w:lang w:bidi="ar-EG"/>
        </w:rPr>
        <w:t>test route.</w:t>
      </w:r>
    </w:p>
    <w:p w:rsidR="00C01635" w:rsidRDefault="00C01635" w:rsidP="007423D2">
      <w:pPr>
        <w:pStyle w:val="NoSpacing"/>
        <w:numPr>
          <w:ilvl w:val="0"/>
          <w:numId w:val="32"/>
        </w:numPr>
      </w:pPr>
      <w:r>
        <w:rPr>
          <w:lang w:bidi="ar-EG"/>
        </w:rPr>
        <w:t>I</w:t>
      </w:r>
      <w:r w:rsidR="00201055">
        <w:rPr>
          <w:lang w:bidi="ar-EG"/>
        </w:rPr>
        <w:t>f it happens and the elevator was ordered by more than one in the same moment, then elevator must choose the total shortest route of them all (this can happen by knowing and calculating each possible route can be and choose the shortest)</w:t>
      </w:r>
    </w:p>
    <w:p w:rsidR="007D388B" w:rsidRDefault="00201055" w:rsidP="00CE7564">
      <w:pPr>
        <w:pStyle w:val="NoSpacing"/>
        <w:numPr>
          <w:ilvl w:val="0"/>
          <w:numId w:val="32"/>
        </w:numPr>
      </w:pPr>
      <w:r>
        <w:rPr>
          <w:lang w:bidi="ar-EG"/>
        </w:rPr>
        <w:t>Elevator should be always aware of how many</w:t>
      </w:r>
      <w:r w:rsidR="00CF6668">
        <w:rPr>
          <w:lang w:bidi="ar-EG"/>
        </w:rPr>
        <w:t xml:space="preserve"> people</w:t>
      </w:r>
      <w:r>
        <w:rPr>
          <w:lang w:bidi="ar-EG"/>
        </w:rPr>
        <w:t xml:space="preserve"> it has at the moment which will affect </w:t>
      </w:r>
      <w:r w:rsidR="0036481B">
        <w:rPr>
          <w:lang w:bidi="ar-EG"/>
        </w:rPr>
        <w:t>its</w:t>
      </w:r>
      <w:r>
        <w:rPr>
          <w:lang w:bidi="ar-EG"/>
        </w:rPr>
        <w:t xml:space="preserve"> decision </w:t>
      </w:r>
      <w:r w:rsidR="00C01635">
        <w:rPr>
          <w:lang w:bidi="ar-EG"/>
        </w:rPr>
        <w:t>of postponing an active request</w:t>
      </w:r>
      <w:r w:rsidR="00112594">
        <w:t xml:space="preserve"> </w:t>
      </w:r>
      <w:r>
        <w:rPr>
          <w:lang w:bidi="ar-EG"/>
        </w:rPr>
        <w:t>from an outside</w:t>
      </w:r>
    </w:p>
    <w:p w:rsidR="00840162" w:rsidRDefault="00201055" w:rsidP="00CE7564">
      <w:pPr>
        <w:pStyle w:val="NoSpacing"/>
        <w:numPr>
          <w:ilvl w:val="0"/>
          <w:numId w:val="32"/>
        </w:numPr>
      </w:pPr>
      <w:r>
        <w:rPr>
          <w:lang w:bidi="ar-EG"/>
        </w:rPr>
        <w:t xml:space="preserve"> </w:t>
      </w:r>
      <w:proofErr w:type="gramStart"/>
      <w:r>
        <w:rPr>
          <w:lang w:bidi="ar-EG"/>
        </w:rPr>
        <w:t>person</w:t>
      </w:r>
      <w:proofErr w:type="gramEnd"/>
      <w:r>
        <w:rPr>
          <w:lang w:bidi="ar-EG"/>
        </w:rPr>
        <w:t xml:space="preserve"> or deciding to stop for this request</w:t>
      </w:r>
      <w:r w:rsidR="00112594">
        <w:rPr>
          <w:lang w:bidi="ar-EG"/>
        </w:rPr>
        <w:t>.</w:t>
      </w:r>
    </w:p>
    <w:p w:rsidR="00CE7564" w:rsidRDefault="00CE7564" w:rsidP="00CE7564">
      <w:pPr>
        <w:pStyle w:val="NoSpacing"/>
      </w:pPr>
    </w:p>
    <w:p w:rsidR="00B751EB" w:rsidRPr="00B751EB" w:rsidRDefault="00B751EB" w:rsidP="006E2A10">
      <w:pPr>
        <w:pStyle w:val="NoSpacing"/>
        <w:rPr>
          <w:b/>
          <w:bCs/>
        </w:rPr>
      </w:pPr>
      <w:r w:rsidRPr="00B751EB">
        <w:rPr>
          <w:b/>
          <w:bCs/>
          <w:lang w:bidi="ar-EG"/>
        </w:rPr>
        <w:t xml:space="preserve">Door </w:t>
      </w:r>
      <w:r w:rsidR="006E2A10">
        <w:rPr>
          <w:b/>
          <w:bCs/>
          <w:lang w:bidi="ar-EG"/>
        </w:rPr>
        <w:t>L</w:t>
      </w:r>
      <w:r w:rsidRPr="00B751EB">
        <w:rPr>
          <w:b/>
          <w:bCs/>
          <w:lang w:bidi="ar-EG"/>
        </w:rPr>
        <w:t>ock Contact:</w:t>
      </w:r>
    </w:p>
    <w:p w:rsidR="00B751EB" w:rsidRDefault="00B751EB" w:rsidP="007423D2">
      <w:pPr>
        <w:pStyle w:val="NoSpacing"/>
        <w:numPr>
          <w:ilvl w:val="0"/>
          <w:numId w:val="33"/>
        </w:numPr>
      </w:pPr>
      <w:r>
        <w:t>The door lock contact detects whether the elevator’s door is properly locked or not. When the door is locked, it sends a signal to the controller indicating that the door is properly locked.</w:t>
      </w:r>
    </w:p>
    <w:p w:rsidR="00B751EB" w:rsidRDefault="00CB0601" w:rsidP="005052F3">
      <w:pPr>
        <w:pStyle w:val="NoSpacing"/>
        <w:numPr>
          <w:ilvl w:val="0"/>
          <w:numId w:val="33"/>
        </w:numPr>
      </w:pPr>
      <w:r>
        <w:t xml:space="preserve">If the door isn’t properly locked, the elevator </w:t>
      </w:r>
      <w:r w:rsidR="003728E7">
        <w:t>won’t service</w:t>
      </w:r>
      <w:r w:rsidR="00857E4C">
        <w:t xml:space="preserve"> its </w:t>
      </w:r>
      <w:r w:rsidR="00475ED2">
        <w:t xml:space="preserve">call or </w:t>
      </w:r>
      <w:r w:rsidR="005052F3">
        <w:t>request</w:t>
      </w:r>
      <w:r w:rsidR="00857E4C">
        <w:t xml:space="preserve"> i.</w:t>
      </w:r>
      <w:r w:rsidR="00CE6B4B">
        <w:t>e</w:t>
      </w:r>
      <w:r w:rsidR="00857E4C">
        <w:t>.</w:t>
      </w:r>
      <w:r w:rsidR="00CE6B4B">
        <w:t xml:space="preserve"> it won’t move </w:t>
      </w:r>
      <w:r w:rsidR="003728E7">
        <w:t xml:space="preserve">up or down till the door is closed and the controller receives the door lock signal. </w:t>
      </w:r>
    </w:p>
    <w:p w:rsidR="00ED6CB1" w:rsidRDefault="008A585F" w:rsidP="00CE7564">
      <w:pPr>
        <w:pStyle w:val="NoSpacing"/>
        <w:numPr>
          <w:ilvl w:val="0"/>
          <w:numId w:val="33"/>
        </w:numPr>
      </w:pPr>
      <w:r>
        <w:t xml:space="preserve">The made requests are queued and will be serviced as soon as the controller receives a signal from the </w:t>
      </w:r>
      <w:r w:rsidR="00826612">
        <w:t>door lock sensor.</w:t>
      </w:r>
    </w:p>
    <w:p w:rsidR="00857E4C" w:rsidRDefault="00857E4C" w:rsidP="00840162"/>
    <w:p w:rsidR="006B36F0" w:rsidRDefault="00CB5570" w:rsidP="00E145C4">
      <w:pPr>
        <w:pStyle w:val="Heading1"/>
      </w:pPr>
      <w:r>
        <w:t>3.3</w:t>
      </w:r>
      <w:r w:rsidR="006B36F0">
        <w:t xml:space="preserve"> Interface Requirements</w:t>
      </w:r>
    </w:p>
    <w:p w:rsidR="002D60CC" w:rsidRDefault="00821007" w:rsidP="002D60CC">
      <w:pPr>
        <w:pStyle w:val="NoSpacing"/>
        <w:rPr>
          <w:b/>
          <w:bCs/>
        </w:rPr>
      </w:pPr>
      <w:r w:rsidRPr="00821007">
        <w:rPr>
          <w:b/>
          <w:bCs/>
        </w:rPr>
        <w:t>Floor keypad:</w:t>
      </w:r>
    </w:p>
    <w:p w:rsidR="00076407" w:rsidRDefault="00076407" w:rsidP="0067552A">
      <w:pPr>
        <w:pStyle w:val="NoSpacing"/>
        <w:numPr>
          <w:ilvl w:val="0"/>
          <w:numId w:val="34"/>
        </w:numPr>
      </w:pPr>
      <w:r>
        <w:t>The floor keypad</w:t>
      </w:r>
      <w:r w:rsidR="003E425B">
        <w:t xml:space="preserve"> is inside the elevator and it</w:t>
      </w:r>
      <w:r>
        <w:t xml:space="preserve"> has </w:t>
      </w:r>
      <w:r w:rsidR="0067552A">
        <w:t>5</w:t>
      </w:r>
      <w:r>
        <w:t xml:space="preserve"> buttons. Three buttons for the 1</w:t>
      </w:r>
      <w:r w:rsidRPr="00076407">
        <w:rPr>
          <w:vertAlign w:val="superscript"/>
        </w:rPr>
        <w:t>st</w:t>
      </w:r>
      <w:r>
        <w:t>, 2</w:t>
      </w:r>
      <w:r w:rsidRPr="00076407">
        <w:rPr>
          <w:vertAlign w:val="superscript"/>
        </w:rPr>
        <w:t>nd</w:t>
      </w:r>
      <w:r>
        <w:t>, and the 3</w:t>
      </w:r>
      <w:r w:rsidRPr="00076407">
        <w:rPr>
          <w:vertAlign w:val="superscript"/>
        </w:rPr>
        <w:t>rd</w:t>
      </w:r>
      <w:r w:rsidR="0038356E">
        <w:t xml:space="preserve"> floor and a bu</w:t>
      </w:r>
      <w:r w:rsidR="00FB59EC">
        <w:t>tton to close the elevator door, and a button to open the elevator door.</w:t>
      </w:r>
    </w:p>
    <w:p w:rsidR="003B6272" w:rsidRDefault="003B6272" w:rsidP="003B6272">
      <w:pPr>
        <w:pStyle w:val="NoSpacing"/>
        <w:rPr>
          <w:b/>
          <w:bCs/>
        </w:rPr>
      </w:pPr>
    </w:p>
    <w:p w:rsidR="003B6272" w:rsidRDefault="002F57C2" w:rsidP="003B6272">
      <w:pPr>
        <w:pStyle w:val="NoSpacing"/>
        <w:rPr>
          <w:b/>
          <w:bCs/>
        </w:rPr>
      </w:pPr>
      <w:r>
        <w:rPr>
          <w:b/>
          <w:bCs/>
        </w:rPr>
        <w:t>Elevator LCD</w:t>
      </w:r>
      <w:r w:rsidR="003B6272" w:rsidRPr="003B6272">
        <w:rPr>
          <w:b/>
          <w:bCs/>
        </w:rPr>
        <w:t>:</w:t>
      </w:r>
    </w:p>
    <w:p w:rsidR="00EB4B4F" w:rsidRPr="002F57C2" w:rsidRDefault="006107CB" w:rsidP="002F57C2">
      <w:pPr>
        <w:pStyle w:val="NoSpacing"/>
        <w:numPr>
          <w:ilvl w:val="0"/>
          <w:numId w:val="35"/>
        </w:numPr>
        <w:rPr>
          <w:b/>
          <w:bCs/>
        </w:rPr>
      </w:pPr>
      <w:r>
        <w:t xml:space="preserve">A </w:t>
      </w:r>
      <w:r w:rsidR="002F57C2">
        <w:t>16 x 2 LCD display that interfaces with the user</w:t>
      </w:r>
      <w:r w:rsidR="00A66A07">
        <w:t>.</w:t>
      </w:r>
    </w:p>
    <w:p w:rsidR="002F57C2" w:rsidRPr="002F57C2" w:rsidRDefault="002F57C2" w:rsidP="001248BF">
      <w:pPr>
        <w:pStyle w:val="NoSpacing"/>
        <w:numPr>
          <w:ilvl w:val="0"/>
          <w:numId w:val="35"/>
        </w:numPr>
        <w:rPr>
          <w:b/>
          <w:bCs/>
        </w:rPr>
      </w:pPr>
      <w:r>
        <w:t xml:space="preserve">It indicates the user </w:t>
      </w:r>
      <w:r w:rsidR="001248BF">
        <w:t>if the elevator is ready to move or not (requests are queued, number of users is 4 or less and door is locked).</w:t>
      </w:r>
    </w:p>
    <w:p w:rsidR="002F57C2" w:rsidRPr="002F57C2" w:rsidRDefault="002F57C2" w:rsidP="002F57C2">
      <w:pPr>
        <w:pStyle w:val="NoSpacing"/>
        <w:numPr>
          <w:ilvl w:val="0"/>
          <w:numId w:val="35"/>
        </w:numPr>
        <w:rPr>
          <w:b/>
          <w:bCs/>
        </w:rPr>
      </w:pPr>
      <w:r>
        <w:t>It indicates the user after entering the password if it’s correct or incorrect.</w:t>
      </w:r>
    </w:p>
    <w:p w:rsidR="002F57C2" w:rsidRPr="001248BF" w:rsidRDefault="002F57C2" w:rsidP="002F57C2">
      <w:pPr>
        <w:pStyle w:val="NoSpacing"/>
        <w:numPr>
          <w:ilvl w:val="0"/>
          <w:numId w:val="35"/>
        </w:numPr>
        <w:rPr>
          <w:b/>
          <w:bCs/>
        </w:rPr>
      </w:pPr>
      <w:r>
        <w:t>It displays to the user the elevator’s current floor.</w:t>
      </w:r>
    </w:p>
    <w:p w:rsidR="001248BF" w:rsidRPr="001248BF" w:rsidRDefault="001248BF" w:rsidP="002F57C2">
      <w:pPr>
        <w:pStyle w:val="NoSpacing"/>
        <w:numPr>
          <w:ilvl w:val="0"/>
          <w:numId w:val="35"/>
        </w:numPr>
        <w:rPr>
          <w:b/>
          <w:bCs/>
        </w:rPr>
      </w:pPr>
      <w:r>
        <w:t>If any of the conditions of the elevator is not satisfied, the LCD should display an appropriate warning to the user (excessive load when more than 4 users are in the elevator, the door is not locked or if there are no requests)</w:t>
      </w:r>
    </w:p>
    <w:p w:rsidR="002F57C2" w:rsidRPr="002F57C2" w:rsidRDefault="002F57C2" w:rsidP="002F57C2">
      <w:pPr>
        <w:pStyle w:val="NoSpacing"/>
        <w:ind w:left="360"/>
        <w:rPr>
          <w:b/>
          <w:bCs/>
        </w:rPr>
      </w:pPr>
    </w:p>
    <w:p w:rsidR="00E9426B" w:rsidRDefault="00E9426B" w:rsidP="00EB4B4F">
      <w:pPr>
        <w:pStyle w:val="NoSpacing"/>
        <w:rPr>
          <w:b/>
          <w:bCs/>
        </w:rPr>
      </w:pPr>
      <w:r>
        <w:rPr>
          <w:b/>
          <w:bCs/>
        </w:rPr>
        <w:t>Elevator call keypad:</w:t>
      </w:r>
    </w:p>
    <w:p w:rsidR="00E9426B" w:rsidRPr="002F57C2" w:rsidRDefault="00A1104E" w:rsidP="002F57C2">
      <w:pPr>
        <w:pStyle w:val="NoSpacing"/>
        <w:numPr>
          <w:ilvl w:val="0"/>
          <w:numId w:val="36"/>
        </w:numPr>
        <w:rPr>
          <w:b/>
          <w:bCs/>
        </w:rPr>
      </w:pPr>
      <w:r>
        <w:rPr>
          <w:lang w:bidi="ar-EG"/>
        </w:rPr>
        <w:t xml:space="preserve">A </w:t>
      </w:r>
      <w:r w:rsidR="007C7917">
        <w:rPr>
          <w:lang w:bidi="ar-EG"/>
        </w:rPr>
        <w:t>2</w:t>
      </w:r>
      <w:r w:rsidR="002F57C2">
        <w:rPr>
          <w:lang w:bidi="ar-EG"/>
        </w:rPr>
        <w:t xml:space="preserve"> </w:t>
      </w:r>
      <w:r w:rsidR="007C7917">
        <w:rPr>
          <w:lang w:bidi="ar-EG"/>
        </w:rPr>
        <w:t>x</w:t>
      </w:r>
      <w:r w:rsidR="002F57C2">
        <w:rPr>
          <w:lang w:bidi="ar-EG"/>
        </w:rPr>
        <w:t xml:space="preserve"> </w:t>
      </w:r>
      <w:r w:rsidR="007C7917">
        <w:rPr>
          <w:lang w:bidi="ar-EG"/>
        </w:rPr>
        <w:t>1</w:t>
      </w:r>
      <w:r>
        <w:rPr>
          <w:lang w:bidi="ar-EG"/>
        </w:rPr>
        <w:t xml:space="preserve"> keypad that calls the </w:t>
      </w:r>
      <w:r w:rsidR="00AA1744">
        <w:rPr>
          <w:lang w:bidi="ar-EG"/>
        </w:rPr>
        <w:t>elevator</w:t>
      </w:r>
      <w:r w:rsidR="002F57C2">
        <w:rPr>
          <w:lang w:bidi="ar-EG"/>
        </w:rPr>
        <w:t>, at each floor</w:t>
      </w:r>
      <w:r w:rsidR="00076D24">
        <w:rPr>
          <w:lang w:bidi="ar-EG"/>
        </w:rPr>
        <w:t>.</w:t>
      </w:r>
    </w:p>
    <w:p w:rsidR="002F57C2" w:rsidRPr="00AA1744" w:rsidRDefault="002F57C2" w:rsidP="007423D2">
      <w:pPr>
        <w:pStyle w:val="NoSpacing"/>
        <w:numPr>
          <w:ilvl w:val="0"/>
          <w:numId w:val="36"/>
        </w:numPr>
        <w:rPr>
          <w:b/>
          <w:bCs/>
        </w:rPr>
      </w:pPr>
      <w:r>
        <w:rPr>
          <w:lang w:bidi="ar-EG"/>
        </w:rPr>
        <w:t>One key will indicate that the user is calling the elevator to go up and the other key for going down.</w:t>
      </w:r>
    </w:p>
    <w:p w:rsidR="00441D86" w:rsidRPr="00441D86" w:rsidRDefault="00441D86" w:rsidP="002F57C2">
      <w:pPr>
        <w:pStyle w:val="NoSpacing"/>
        <w:ind w:left="360"/>
        <w:rPr>
          <w:b/>
          <w:bCs/>
        </w:rPr>
      </w:pPr>
    </w:p>
    <w:p w:rsidR="00F75970" w:rsidRDefault="00F75970" w:rsidP="008730FD">
      <w:pPr>
        <w:pStyle w:val="NoSpacing"/>
        <w:rPr>
          <w:b/>
          <w:bCs/>
        </w:rPr>
      </w:pPr>
      <w:r w:rsidRPr="00F75970">
        <w:rPr>
          <w:b/>
          <w:bCs/>
        </w:rPr>
        <w:t>Elevator</w:t>
      </w:r>
      <w:r>
        <w:rPr>
          <w:b/>
          <w:bCs/>
        </w:rPr>
        <w:t xml:space="preserve"> </w:t>
      </w:r>
      <w:r w:rsidR="00806C5C">
        <w:rPr>
          <w:b/>
          <w:bCs/>
        </w:rPr>
        <w:t>current</w:t>
      </w:r>
      <w:r w:rsidR="00E41866">
        <w:rPr>
          <w:b/>
          <w:bCs/>
        </w:rPr>
        <w:t xml:space="preserve"> floor:</w:t>
      </w:r>
    </w:p>
    <w:p w:rsidR="007634C9" w:rsidRDefault="00E41866" w:rsidP="002F57C2">
      <w:pPr>
        <w:pStyle w:val="NoSpacing"/>
        <w:numPr>
          <w:ilvl w:val="0"/>
          <w:numId w:val="37"/>
        </w:numPr>
        <w:rPr>
          <w:b/>
          <w:bCs/>
        </w:rPr>
      </w:pPr>
      <w:r>
        <w:t>A</w:t>
      </w:r>
      <w:r w:rsidR="002F57C2">
        <w:t xml:space="preserve"> 2 x</w:t>
      </w:r>
      <w:r>
        <w:t xml:space="preserve"> </w:t>
      </w:r>
      <w:r w:rsidR="002F57C2">
        <w:t>7</w:t>
      </w:r>
      <w:r>
        <w:t xml:space="preserve"> segment </w:t>
      </w:r>
      <w:r w:rsidR="008E7ADD">
        <w:t xml:space="preserve">display </w:t>
      </w:r>
      <w:r w:rsidR="00703CDB">
        <w:t xml:space="preserve">that </w:t>
      </w:r>
      <w:r w:rsidR="00FC45F8">
        <w:t xml:space="preserve">displays the current </w:t>
      </w:r>
      <w:r w:rsidR="00E41655">
        <w:t>floor of the elevator, and its direction if it’</w:t>
      </w:r>
      <w:r w:rsidR="00302670">
        <w:t>s moving upwards or downward</w:t>
      </w:r>
      <w:r w:rsidR="00E41655">
        <w:t>.</w:t>
      </w:r>
    </w:p>
    <w:p w:rsidR="002A51FA" w:rsidRPr="003E4122" w:rsidRDefault="002A51FA" w:rsidP="002F57C2">
      <w:pPr>
        <w:pStyle w:val="NoSpacing"/>
      </w:pPr>
    </w:p>
    <w:sectPr w:rsidR="002A51FA" w:rsidRPr="003E4122" w:rsidSect="00857E4C">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D46" w:rsidRDefault="00BA3D46">
      <w:pPr>
        <w:spacing w:after="0" w:line="240" w:lineRule="auto"/>
      </w:pPr>
      <w:r>
        <w:separator/>
      </w:r>
    </w:p>
  </w:endnote>
  <w:endnote w:type="continuationSeparator" w:id="0">
    <w:p w:rsidR="00BA3D46" w:rsidRDefault="00BA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altName w:val="Segoe UI Light"/>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B8B" w:rsidRDefault="00BA3D46">
    <w:pPr>
      <w:pStyle w:val="Footer"/>
    </w:pPr>
    <w:sdt>
      <w:sdtPr>
        <w:alias w:val="Enter Company Name:"/>
        <w:tag w:val="Enter Company Name:"/>
        <w:id w:val="-397664319"/>
        <w:placeholder>
          <w:docPart w:val="9F8F1B5567484F8FB836714D7AE50EF6"/>
        </w:placeholder>
        <w:temporary/>
        <w:showingPlcHdr/>
        <w15:appearance w15:val="hidden"/>
        <w:text/>
      </w:sdtPr>
      <w:sdtEndPr/>
      <w:sdtContent>
        <w:r w:rsidR="00FC5B8B">
          <w:t>Company Name</w:t>
        </w:r>
      </w:sdtContent>
    </w:sdt>
    <w:r w:rsidR="00FC5B8B">
      <w:ptab w:relativeTo="margin" w:alignment="right" w:leader="none"/>
    </w:r>
    <w:r w:rsidR="00FC5B8B">
      <w:fldChar w:fldCharType="begin"/>
    </w:r>
    <w:r w:rsidR="00FC5B8B">
      <w:instrText xml:space="preserve"> PAGE   \* MERGEFORMAT </w:instrText>
    </w:r>
    <w:r w:rsidR="00FC5B8B">
      <w:fldChar w:fldCharType="separate"/>
    </w:r>
    <w:r w:rsidR="003D092B">
      <w:rPr>
        <w:noProof/>
      </w:rPr>
      <w:t>3</w:t>
    </w:r>
    <w:r w:rsidR="00FC5B8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D46" w:rsidRDefault="00BA3D46">
      <w:pPr>
        <w:spacing w:after="0" w:line="240" w:lineRule="auto"/>
      </w:pPr>
      <w:r>
        <w:separator/>
      </w:r>
    </w:p>
  </w:footnote>
  <w:footnote w:type="continuationSeparator" w:id="0">
    <w:p w:rsidR="00BA3D46" w:rsidRDefault="00BA3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62BF"/>
    <w:multiLevelType w:val="hybridMultilevel"/>
    <w:tmpl w:val="2102A8DA"/>
    <w:lvl w:ilvl="0" w:tplc="6C9ACB90">
      <w:start w:val="9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11D8D"/>
    <w:multiLevelType w:val="hybridMultilevel"/>
    <w:tmpl w:val="E6DE6218"/>
    <w:lvl w:ilvl="0" w:tplc="A01A95F2">
      <w:start w:val="2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5066"/>
    <w:multiLevelType w:val="hybridMultilevel"/>
    <w:tmpl w:val="388E2880"/>
    <w:lvl w:ilvl="0" w:tplc="9F96CD0E">
      <w:start w:val="6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91975"/>
    <w:multiLevelType w:val="hybridMultilevel"/>
    <w:tmpl w:val="CC127C02"/>
    <w:lvl w:ilvl="0" w:tplc="89949E58">
      <w:start w:val="50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57CED"/>
    <w:multiLevelType w:val="hybridMultilevel"/>
    <w:tmpl w:val="C894708E"/>
    <w:lvl w:ilvl="0" w:tplc="3A8EDAD2">
      <w:start w:val="600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604BE"/>
    <w:multiLevelType w:val="hybridMultilevel"/>
    <w:tmpl w:val="19728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E06A0"/>
    <w:multiLevelType w:val="hybridMultilevel"/>
    <w:tmpl w:val="FCF60C16"/>
    <w:lvl w:ilvl="0" w:tplc="3BD48AFA">
      <w:start w:val="3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16878"/>
    <w:multiLevelType w:val="hybridMultilevel"/>
    <w:tmpl w:val="7B0C17FE"/>
    <w:lvl w:ilvl="0" w:tplc="ACE2D57C">
      <w:start w:val="1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611BA3"/>
    <w:multiLevelType w:val="hybridMultilevel"/>
    <w:tmpl w:val="A41E8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E0956"/>
    <w:multiLevelType w:val="hybridMultilevel"/>
    <w:tmpl w:val="C0DE7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E1AC6"/>
    <w:multiLevelType w:val="multilevel"/>
    <w:tmpl w:val="A4781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6A4EF4"/>
    <w:multiLevelType w:val="hybridMultilevel"/>
    <w:tmpl w:val="E648E9CC"/>
    <w:lvl w:ilvl="0" w:tplc="D4A08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D3B8F"/>
    <w:multiLevelType w:val="hybridMultilevel"/>
    <w:tmpl w:val="BD5E6706"/>
    <w:lvl w:ilvl="0" w:tplc="300801EA">
      <w:start w:val="50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A3329"/>
    <w:multiLevelType w:val="hybridMultilevel"/>
    <w:tmpl w:val="BC3E137C"/>
    <w:lvl w:ilvl="0" w:tplc="05DE8570">
      <w:start w:val="700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77FC6"/>
    <w:multiLevelType w:val="hybridMultilevel"/>
    <w:tmpl w:val="56F43AC8"/>
    <w:lvl w:ilvl="0" w:tplc="D83C354E">
      <w:start w:val="4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E13EE"/>
    <w:multiLevelType w:val="hybridMultilevel"/>
    <w:tmpl w:val="9EE669BA"/>
    <w:lvl w:ilvl="0" w:tplc="B4361630">
      <w:start w:val="40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35B64"/>
    <w:multiLevelType w:val="hybridMultilevel"/>
    <w:tmpl w:val="CBA88C2C"/>
    <w:lvl w:ilvl="0" w:tplc="B748F660">
      <w:start w:val="801"/>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431E5"/>
    <w:multiLevelType w:val="hybridMultilevel"/>
    <w:tmpl w:val="E006D4D8"/>
    <w:lvl w:ilvl="0" w:tplc="27CC112A">
      <w:start w:val="8001"/>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907F5"/>
    <w:multiLevelType w:val="hybridMultilevel"/>
    <w:tmpl w:val="DFEE4A7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3" w15:restartNumberingAfterBreak="0">
    <w:nsid w:val="4B5C55A9"/>
    <w:multiLevelType w:val="multilevel"/>
    <w:tmpl w:val="A4781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BE42BC0"/>
    <w:multiLevelType w:val="hybridMultilevel"/>
    <w:tmpl w:val="CBE0CD10"/>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4D1A343A"/>
    <w:multiLevelType w:val="multilevel"/>
    <w:tmpl w:val="A4781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716AF4"/>
    <w:multiLevelType w:val="hybridMultilevel"/>
    <w:tmpl w:val="91283712"/>
    <w:lvl w:ilvl="0" w:tplc="4A1A57D8">
      <w:start w:val="90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460185"/>
    <w:multiLevelType w:val="hybridMultilevel"/>
    <w:tmpl w:val="9E7EE5C8"/>
    <w:lvl w:ilvl="0" w:tplc="85F0EF44">
      <w:start w:val="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CB7921"/>
    <w:multiLevelType w:val="hybridMultilevel"/>
    <w:tmpl w:val="75B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3464E"/>
    <w:multiLevelType w:val="hybridMultilevel"/>
    <w:tmpl w:val="664CD3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24BCF"/>
    <w:multiLevelType w:val="hybridMultilevel"/>
    <w:tmpl w:val="08981AC8"/>
    <w:lvl w:ilvl="0" w:tplc="68C008C4">
      <w:start w:val="30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1241E"/>
    <w:multiLevelType w:val="hybridMultilevel"/>
    <w:tmpl w:val="757CB6DE"/>
    <w:lvl w:ilvl="0" w:tplc="5B74F5EA">
      <w:start w:val="100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B037EE"/>
    <w:multiLevelType w:val="hybridMultilevel"/>
    <w:tmpl w:val="CBE0F684"/>
    <w:lvl w:ilvl="0" w:tplc="1EEEEA44">
      <w:start w:val="2001"/>
      <w:numFmt w:val="decimal"/>
      <w:lvlText w:val="%1."/>
      <w:lvlJc w:val="left"/>
      <w:pPr>
        <w:ind w:left="432" w:hanging="72"/>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F752E5"/>
    <w:multiLevelType w:val="hybridMultilevel"/>
    <w:tmpl w:val="FF527198"/>
    <w:lvl w:ilvl="0" w:tplc="5AD659C2">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C732C"/>
    <w:multiLevelType w:val="hybridMultilevel"/>
    <w:tmpl w:val="61C409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1D59B3"/>
    <w:multiLevelType w:val="hybridMultilevel"/>
    <w:tmpl w:val="B388F2AA"/>
    <w:lvl w:ilvl="0" w:tplc="157E0B08">
      <w:start w:val="701"/>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6"/>
  </w:num>
  <w:num w:numId="3">
    <w:abstractNumId w:val="7"/>
  </w:num>
  <w:num w:numId="4">
    <w:abstractNumId w:val="30"/>
  </w:num>
  <w:num w:numId="5">
    <w:abstractNumId w:val="20"/>
  </w:num>
  <w:num w:numId="6">
    <w:abstractNumId w:val="0"/>
  </w:num>
  <w:num w:numId="7">
    <w:abstractNumId w:val="25"/>
  </w:num>
  <w:num w:numId="8">
    <w:abstractNumId w:val="13"/>
  </w:num>
  <w:num w:numId="9">
    <w:abstractNumId w:val="23"/>
  </w:num>
  <w:num w:numId="10">
    <w:abstractNumId w:val="35"/>
  </w:num>
  <w:num w:numId="11">
    <w:abstractNumId w:val="12"/>
  </w:num>
  <w:num w:numId="12">
    <w:abstractNumId w:val="8"/>
  </w:num>
  <w:num w:numId="13">
    <w:abstractNumId w:val="24"/>
  </w:num>
  <w:num w:numId="14">
    <w:abstractNumId w:val="28"/>
  </w:num>
  <w:num w:numId="15">
    <w:abstractNumId w:val="22"/>
  </w:num>
  <w:num w:numId="16">
    <w:abstractNumId w:val="11"/>
  </w:num>
  <w:num w:numId="17">
    <w:abstractNumId w:val="29"/>
  </w:num>
  <w:num w:numId="18">
    <w:abstractNumId w:val="34"/>
  </w:num>
  <w:num w:numId="19">
    <w:abstractNumId w:val="16"/>
  </w:num>
  <w:num w:numId="20">
    <w:abstractNumId w:val="14"/>
  </w:num>
  <w:num w:numId="21">
    <w:abstractNumId w:val="10"/>
  </w:num>
  <w:num w:numId="22">
    <w:abstractNumId w:val="26"/>
  </w:num>
  <w:num w:numId="23">
    <w:abstractNumId w:val="32"/>
  </w:num>
  <w:num w:numId="24">
    <w:abstractNumId w:val="33"/>
  </w:num>
  <w:num w:numId="25">
    <w:abstractNumId w:val="31"/>
  </w:num>
  <w:num w:numId="26">
    <w:abstractNumId w:val="18"/>
  </w:num>
  <w:num w:numId="27">
    <w:abstractNumId w:val="4"/>
  </w:num>
  <w:num w:numId="28">
    <w:abstractNumId w:val="6"/>
  </w:num>
  <w:num w:numId="29">
    <w:abstractNumId w:val="21"/>
  </w:num>
  <w:num w:numId="30">
    <w:abstractNumId w:val="27"/>
  </w:num>
  <w:num w:numId="31">
    <w:abstractNumId w:val="2"/>
  </w:num>
  <w:num w:numId="32">
    <w:abstractNumId w:val="9"/>
  </w:num>
  <w:num w:numId="33">
    <w:abstractNumId w:val="17"/>
  </w:num>
  <w:num w:numId="34">
    <w:abstractNumId w:val="15"/>
  </w:num>
  <w:num w:numId="35">
    <w:abstractNumId w:val="3"/>
  </w:num>
  <w:num w:numId="36">
    <w:abstractNumId w:val="37"/>
  </w:num>
  <w:num w:numId="37">
    <w:abstractNumId w:val="19"/>
  </w:num>
  <w:num w:numId="38">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22"/>
    <w:rsid w:val="00013CAD"/>
    <w:rsid w:val="00015D75"/>
    <w:rsid w:val="000303C2"/>
    <w:rsid w:val="00036A0A"/>
    <w:rsid w:val="00042E21"/>
    <w:rsid w:val="0004340F"/>
    <w:rsid w:val="00057BE9"/>
    <w:rsid w:val="00060791"/>
    <w:rsid w:val="00062FB5"/>
    <w:rsid w:val="00071A33"/>
    <w:rsid w:val="000730B4"/>
    <w:rsid w:val="00076407"/>
    <w:rsid w:val="00076D24"/>
    <w:rsid w:val="0008087C"/>
    <w:rsid w:val="00083CF2"/>
    <w:rsid w:val="00085F75"/>
    <w:rsid w:val="00092950"/>
    <w:rsid w:val="000A0F81"/>
    <w:rsid w:val="000A65A8"/>
    <w:rsid w:val="000A696F"/>
    <w:rsid w:val="000C0121"/>
    <w:rsid w:val="000C3839"/>
    <w:rsid w:val="000C427B"/>
    <w:rsid w:val="000D0F19"/>
    <w:rsid w:val="000F3ADB"/>
    <w:rsid w:val="000F3FEF"/>
    <w:rsid w:val="00102801"/>
    <w:rsid w:val="0011210E"/>
    <w:rsid w:val="00112594"/>
    <w:rsid w:val="00122227"/>
    <w:rsid w:val="001248BF"/>
    <w:rsid w:val="00125B28"/>
    <w:rsid w:val="00132802"/>
    <w:rsid w:val="00135DDE"/>
    <w:rsid w:val="001639D2"/>
    <w:rsid w:val="0016566E"/>
    <w:rsid w:val="001A29B9"/>
    <w:rsid w:val="001C0B5E"/>
    <w:rsid w:val="001C61E7"/>
    <w:rsid w:val="001D2AE2"/>
    <w:rsid w:val="001D7B7D"/>
    <w:rsid w:val="001E190F"/>
    <w:rsid w:val="001E35FF"/>
    <w:rsid w:val="001F03AB"/>
    <w:rsid w:val="001F0ECD"/>
    <w:rsid w:val="001F6185"/>
    <w:rsid w:val="00201055"/>
    <w:rsid w:val="002068A0"/>
    <w:rsid w:val="00234E39"/>
    <w:rsid w:val="002675C9"/>
    <w:rsid w:val="002A51FA"/>
    <w:rsid w:val="002A792A"/>
    <w:rsid w:val="002C4FBC"/>
    <w:rsid w:val="002C6AC1"/>
    <w:rsid w:val="002D2429"/>
    <w:rsid w:val="002D3B0D"/>
    <w:rsid w:val="002D60CC"/>
    <w:rsid w:val="002E151E"/>
    <w:rsid w:val="002E3C02"/>
    <w:rsid w:val="002E7BC8"/>
    <w:rsid w:val="002F57C2"/>
    <w:rsid w:val="002F75DB"/>
    <w:rsid w:val="00302670"/>
    <w:rsid w:val="003034F5"/>
    <w:rsid w:val="00303AD0"/>
    <w:rsid w:val="00307EE1"/>
    <w:rsid w:val="00317836"/>
    <w:rsid w:val="0035133B"/>
    <w:rsid w:val="003638E9"/>
    <w:rsid w:val="0036481B"/>
    <w:rsid w:val="003662F8"/>
    <w:rsid w:val="003679DE"/>
    <w:rsid w:val="0037060B"/>
    <w:rsid w:val="00370A2B"/>
    <w:rsid w:val="003728E7"/>
    <w:rsid w:val="0038356E"/>
    <w:rsid w:val="00387081"/>
    <w:rsid w:val="00390012"/>
    <w:rsid w:val="00390DCE"/>
    <w:rsid w:val="003A2567"/>
    <w:rsid w:val="003A4E6F"/>
    <w:rsid w:val="003A5F3E"/>
    <w:rsid w:val="003B3AD9"/>
    <w:rsid w:val="003B6272"/>
    <w:rsid w:val="003B76BB"/>
    <w:rsid w:val="003C7E86"/>
    <w:rsid w:val="003D092B"/>
    <w:rsid w:val="003E1EB1"/>
    <w:rsid w:val="003E4122"/>
    <w:rsid w:val="003E425B"/>
    <w:rsid w:val="003F2FCA"/>
    <w:rsid w:val="003F7B49"/>
    <w:rsid w:val="00401A0D"/>
    <w:rsid w:val="00402462"/>
    <w:rsid w:val="004223A9"/>
    <w:rsid w:val="00424003"/>
    <w:rsid w:val="004377C8"/>
    <w:rsid w:val="0044090F"/>
    <w:rsid w:val="00441D86"/>
    <w:rsid w:val="0045164E"/>
    <w:rsid w:val="004548D6"/>
    <w:rsid w:val="004571A0"/>
    <w:rsid w:val="00471B95"/>
    <w:rsid w:val="00475ED2"/>
    <w:rsid w:val="004B5EAA"/>
    <w:rsid w:val="004D0F0E"/>
    <w:rsid w:val="004E3C22"/>
    <w:rsid w:val="004E6990"/>
    <w:rsid w:val="004E7879"/>
    <w:rsid w:val="004F1C16"/>
    <w:rsid w:val="004F7615"/>
    <w:rsid w:val="005052F3"/>
    <w:rsid w:val="00511436"/>
    <w:rsid w:val="00515B84"/>
    <w:rsid w:val="005249D3"/>
    <w:rsid w:val="00524FF9"/>
    <w:rsid w:val="005322AE"/>
    <w:rsid w:val="00536FAA"/>
    <w:rsid w:val="00553694"/>
    <w:rsid w:val="00574014"/>
    <w:rsid w:val="005821F3"/>
    <w:rsid w:val="00584FF6"/>
    <w:rsid w:val="00587D50"/>
    <w:rsid w:val="00594BEB"/>
    <w:rsid w:val="005A0D1E"/>
    <w:rsid w:val="005A261C"/>
    <w:rsid w:val="005B1B97"/>
    <w:rsid w:val="005B1F27"/>
    <w:rsid w:val="005B59DC"/>
    <w:rsid w:val="005B653B"/>
    <w:rsid w:val="005B7EE0"/>
    <w:rsid w:val="005C17AF"/>
    <w:rsid w:val="005C47E6"/>
    <w:rsid w:val="005E32E8"/>
    <w:rsid w:val="005E4848"/>
    <w:rsid w:val="005F106D"/>
    <w:rsid w:val="005F6ACD"/>
    <w:rsid w:val="00602461"/>
    <w:rsid w:val="006053EF"/>
    <w:rsid w:val="006107CB"/>
    <w:rsid w:val="006205F4"/>
    <w:rsid w:val="0064030B"/>
    <w:rsid w:val="0064527A"/>
    <w:rsid w:val="00653727"/>
    <w:rsid w:val="00655072"/>
    <w:rsid w:val="006628F0"/>
    <w:rsid w:val="006679C4"/>
    <w:rsid w:val="00673CDC"/>
    <w:rsid w:val="0067552A"/>
    <w:rsid w:val="0068544C"/>
    <w:rsid w:val="006879EC"/>
    <w:rsid w:val="006A4457"/>
    <w:rsid w:val="006B36F0"/>
    <w:rsid w:val="006B415B"/>
    <w:rsid w:val="006C0A6E"/>
    <w:rsid w:val="006D480F"/>
    <w:rsid w:val="006D65AE"/>
    <w:rsid w:val="006E2A10"/>
    <w:rsid w:val="006E5F1A"/>
    <w:rsid w:val="006F07D7"/>
    <w:rsid w:val="00702F72"/>
    <w:rsid w:val="00703CDB"/>
    <w:rsid w:val="00705757"/>
    <w:rsid w:val="0071235C"/>
    <w:rsid w:val="00712403"/>
    <w:rsid w:val="00714385"/>
    <w:rsid w:val="007321B8"/>
    <w:rsid w:val="00736375"/>
    <w:rsid w:val="007423D2"/>
    <w:rsid w:val="00744454"/>
    <w:rsid w:val="0075382B"/>
    <w:rsid w:val="00760242"/>
    <w:rsid w:val="007634C9"/>
    <w:rsid w:val="00766339"/>
    <w:rsid w:val="00767752"/>
    <w:rsid w:val="007A17E2"/>
    <w:rsid w:val="007A389D"/>
    <w:rsid w:val="007C7917"/>
    <w:rsid w:val="007D388B"/>
    <w:rsid w:val="007E7CA4"/>
    <w:rsid w:val="007F30E2"/>
    <w:rsid w:val="007F3E88"/>
    <w:rsid w:val="007F5CBB"/>
    <w:rsid w:val="00802FCC"/>
    <w:rsid w:val="00806C5C"/>
    <w:rsid w:val="008079C0"/>
    <w:rsid w:val="00816CE3"/>
    <w:rsid w:val="00821007"/>
    <w:rsid w:val="00823C88"/>
    <w:rsid w:val="00826612"/>
    <w:rsid w:val="00837BFB"/>
    <w:rsid w:val="00840162"/>
    <w:rsid w:val="008577A4"/>
    <w:rsid w:val="00857E4C"/>
    <w:rsid w:val="00861A96"/>
    <w:rsid w:val="008730FD"/>
    <w:rsid w:val="008877F0"/>
    <w:rsid w:val="0089225E"/>
    <w:rsid w:val="008A585F"/>
    <w:rsid w:val="008B4B02"/>
    <w:rsid w:val="008D6A42"/>
    <w:rsid w:val="008D6B2E"/>
    <w:rsid w:val="008E09AE"/>
    <w:rsid w:val="008E2B84"/>
    <w:rsid w:val="008E777E"/>
    <w:rsid w:val="008E7ADD"/>
    <w:rsid w:val="008F17C2"/>
    <w:rsid w:val="00907849"/>
    <w:rsid w:val="00907BE3"/>
    <w:rsid w:val="0092095B"/>
    <w:rsid w:val="00935976"/>
    <w:rsid w:val="00946A3C"/>
    <w:rsid w:val="00966DA4"/>
    <w:rsid w:val="00975361"/>
    <w:rsid w:val="00984D16"/>
    <w:rsid w:val="009874A4"/>
    <w:rsid w:val="00990F06"/>
    <w:rsid w:val="009A25D6"/>
    <w:rsid w:val="009A2858"/>
    <w:rsid w:val="009B4464"/>
    <w:rsid w:val="009C230E"/>
    <w:rsid w:val="009C7FE9"/>
    <w:rsid w:val="009D42B1"/>
    <w:rsid w:val="009F1C67"/>
    <w:rsid w:val="009F4401"/>
    <w:rsid w:val="00A066B3"/>
    <w:rsid w:val="00A1104E"/>
    <w:rsid w:val="00A26393"/>
    <w:rsid w:val="00A30FE1"/>
    <w:rsid w:val="00A32A28"/>
    <w:rsid w:val="00A51CC9"/>
    <w:rsid w:val="00A555B5"/>
    <w:rsid w:val="00A60B73"/>
    <w:rsid w:val="00A66A07"/>
    <w:rsid w:val="00A74731"/>
    <w:rsid w:val="00A7474C"/>
    <w:rsid w:val="00A7572E"/>
    <w:rsid w:val="00A83B72"/>
    <w:rsid w:val="00A86783"/>
    <w:rsid w:val="00A90A2C"/>
    <w:rsid w:val="00AA1744"/>
    <w:rsid w:val="00AB08ED"/>
    <w:rsid w:val="00AB17FC"/>
    <w:rsid w:val="00AC1B86"/>
    <w:rsid w:val="00AC32CA"/>
    <w:rsid w:val="00AD1EEF"/>
    <w:rsid w:val="00AD5109"/>
    <w:rsid w:val="00AE23A5"/>
    <w:rsid w:val="00AE2DCB"/>
    <w:rsid w:val="00AF2EBE"/>
    <w:rsid w:val="00B06A5C"/>
    <w:rsid w:val="00B13298"/>
    <w:rsid w:val="00B21672"/>
    <w:rsid w:val="00B258C4"/>
    <w:rsid w:val="00B33A2A"/>
    <w:rsid w:val="00B358AD"/>
    <w:rsid w:val="00B615E6"/>
    <w:rsid w:val="00B62439"/>
    <w:rsid w:val="00B71E7A"/>
    <w:rsid w:val="00B73993"/>
    <w:rsid w:val="00B751EB"/>
    <w:rsid w:val="00BA3D46"/>
    <w:rsid w:val="00BA5812"/>
    <w:rsid w:val="00BD2F32"/>
    <w:rsid w:val="00BD4E5D"/>
    <w:rsid w:val="00BF2918"/>
    <w:rsid w:val="00BF424D"/>
    <w:rsid w:val="00BF57D3"/>
    <w:rsid w:val="00C01635"/>
    <w:rsid w:val="00C22F58"/>
    <w:rsid w:val="00C3688B"/>
    <w:rsid w:val="00C40AC9"/>
    <w:rsid w:val="00C40E10"/>
    <w:rsid w:val="00C47961"/>
    <w:rsid w:val="00C530CC"/>
    <w:rsid w:val="00C70287"/>
    <w:rsid w:val="00C72B2A"/>
    <w:rsid w:val="00C75223"/>
    <w:rsid w:val="00C839D1"/>
    <w:rsid w:val="00CB0601"/>
    <w:rsid w:val="00CB5570"/>
    <w:rsid w:val="00CB64D1"/>
    <w:rsid w:val="00CD24DB"/>
    <w:rsid w:val="00CD2C89"/>
    <w:rsid w:val="00CE61D9"/>
    <w:rsid w:val="00CE6B4B"/>
    <w:rsid w:val="00CE7564"/>
    <w:rsid w:val="00CF6668"/>
    <w:rsid w:val="00D2328A"/>
    <w:rsid w:val="00D34246"/>
    <w:rsid w:val="00D46A29"/>
    <w:rsid w:val="00D55C9D"/>
    <w:rsid w:val="00D624DA"/>
    <w:rsid w:val="00D66005"/>
    <w:rsid w:val="00D901E5"/>
    <w:rsid w:val="00D95639"/>
    <w:rsid w:val="00DA2B4E"/>
    <w:rsid w:val="00DD1837"/>
    <w:rsid w:val="00DD1C62"/>
    <w:rsid w:val="00DF0A74"/>
    <w:rsid w:val="00E145C4"/>
    <w:rsid w:val="00E3711A"/>
    <w:rsid w:val="00E41655"/>
    <w:rsid w:val="00E41866"/>
    <w:rsid w:val="00E46261"/>
    <w:rsid w:val="00E72125"/>
    <w:rsid w:val="00E814A4"/>
    <w:rsid w:val="00E9426B"/>
    <w:rsid w:val="00EA0E29"/>
    <w:rsid w:val="00EA3BDC"/>
    <w:rsid w:val="00EB4B4F"/>
    <w:rsid w:val="00EC0918"/>
    <w:rsid w:val="00EC5ACF"/>
    <w:rsid w:val="00ED436A"/>
    <w:rsid w:val="00ED4916"/>
    <w:rsid w:val="00ED6CB1"/>
    <w:rsid w:val="00EF0A56"/>
    <w:rsid w:val="00F06BBE"/>
    <w:rsid w:val="00F07B8C"/>
    <w:rsid w:val="00F25A8E"/>
    <w:rsid w:val="00F668AF"/>
    <w:rsid w:val="00F72861"/>
    <w:rsid w:val="00F75970"/>
    <w:rsid w:val="00F801D7"/>
    <w:rsid w:val="00F961DC"/>
    <w:rsid w:val="00FA1A8E"/>
    <w:rsid w:val="00FA4E3E"/>
    <w:rsid w:val="00FA6EE8"/>
    <w:rsid w:val="00FB1063"/>
    <w:rsid w:val="00FB22EC"/>
    <w:rsid w:val="00FB59EC"/>
    <w:rsid w:val="00FC130F"/>
    <w:rsid w:val="00FC45F8"/>
    <w:rsid w:val="00FC5B8B"/>
    <w:rsid w:val="00FD7037"/>
    <w:rsid w:val="00FF168F"/>
    <w:rsid w:val="00FF4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DE164"/>
  <w15:chartTrackingRefBased/>
  <w15:docId w15:val="{38C9936C-BA34-484F-9736-8F5FDAA5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1"/>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2"/>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5"/>
      </w:numPr>
    </w:pPr>
  </w:style>
  <w:style w:type="paragraph" w:customStyle="1" w:styleId="HighRisk">
    <w:name w:val="High Risk"/>
    <w:basedOn w:val="OnTrack"/>
    <w:uiPriority w:val="6"/>
    <w:qFormat/>
    <w:rsid w:val="001E35FF"/>
    <w:pPr>
      <w:numPr>
        <w:numId w:val="3"/>
      </w:numPr>
    </w:pPr>
  </w:style>
  <w:style w:type="paragraph" w:customStyle="1" w:styleId="OffTrack">
    <w:name w:val="Off Track"/>
    <w:basedOn w:val="OnTrack"/>
    <w:uiPriority w:val="6"/>
    <w:qFormat/>
    <w:rsid w:val="001E35FF"/>
    <w:pPr>
      <w:numPr>
        <w:numId w:val="4"/>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
    <w:name w:val="Unresolved Mention"/>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A7474C"/>
    <w:pPr>
      <w:ind w:left="720"/>
      <w:contextualSpacing/>
    </w:pPr>
  </w:style>
  <w:style w:type="paragraph" w:customStyle="1" w:styleId="R-Normal">
    <w:name w:val="R-Normal"/>
    <w:basedOn w:val="Normal"/>
    <w:rsid w:val="00401A0D"/>
    <w:pPr>
      <w:spacing w:after="0" w:line="240" w:lineRule="auto"/>
    </w:pPr>
    <w:rPr>
      <w:rFonts w:ascii="Arial" w:eastAsia="Times New Roman" w:hAnsi="Arial" w:cs="Arial"/>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975">
      <w:bodyDiv w:val="1"/>
      <w:marLeft w:val="0"/>
      <w:marRight w:val="0"/>
      <w:marTop w:val="0"/>
      <w:marBottom w:val="0"/>
      <w:divBdr>
        <w:top w:val="none" w:sz="0" w:space="0" w:color="auto"/>
        <w:left w:val="none" w:sz="0" w:space="0" w:color="auto"/>
        <w:bottom w:val="none" w:sz="0" w:space="0" w:color="auto"/>
        <w:right w:val="none" w:sz="0" w:space="0" w:color="auto"/>
      </w:divBdr>
    </w:div>
    <w:div w:id="463932013">
      <w:bodyDiv w:val="1"/>
      <w:marLeft w:val="0"/>
      <w:marRight w:val="0"/>
      <w:marTop w:val="0"/>
      <w:marBottom w:val="0"/>
      <w:divBdr>
        <w:top w:val="none" w:sz="0" w:space="0" w:color="auto"/>
        <w:left w:val="none" w:sz="0" w:space="0" w:color="auto"/>
        <w:bottom w:val="none" w:sz="0" w:space="0" w:color="auto"/>
        <w:right w:val="none" w:sz="0" w:space="0" w:color="auto"/>
      </w:divBdr>
    </w:div>
    <w:div w:id="567804278">
      <w:bodyDiv w:val="1"/>
      <w:marLeft w:val="0"/>
      <w:marRight w:val="0"/>
      <w:marTop w:val="0"/>
      <w:marBottom w:val="0"/>
      <w:divBdr>
        <w:top w:val="none" w:sz="0" w:space="0" w:color="auto"/>
        <w:left w:val="none" w:sz="0" w:space="0" w:color="auto"/>
        <w:bottom w:val="none" w:sz="0" w:space="0" w:color="auto"/>
        <w:right w:val="none" w:sz="0" w:space="0" w:color="auto"/>
      </w:divBdr>
    </w:div>
    <w:div w:id="573702326">
      <w:bodyDiv w:val="1"/>
      <w:marLeft w:val="0"/>
      <w:marRight w:val="0"/>
      <w:marTop w:val="0"/>
      <w:marBottom w:val="0"/>
      <w:divBdr>
        <w:top w:val="none" w:sz="0" w:space="0" w:color="auto"/>
        <w:left w:val="none" w:sz="0" w:space="0" w:color="auto"/>
        <w:bottom w:val="none" w:sz="0" w:space="0" w:color="auto"/>
        <w:right w:val="none" w:sz="0" w:space="0" w:color="auto"/>
      </w:divBdr>
    </w:div>
    <w:div w:id="652492264">
      <w:bodyDiv w:val="1"/>
      <w:marLeft w:val="0"/>
      <w:marRight w:val="0"/>
      <w:marTop w:val="0"/>
      <w:marBottom w:val="0"/>
      <w:divBdr>
        <w:top w:val="none" w:sz="0" w:space="0" w:color="auto"/>
        <w:left w:val="none" w:sz="0" w:space="0" w:color="auto"/>
        <w:bottom w:val="none" w:sz="0" w:space="0" w:color="auto"/>
        <w:right w:val="none" w:sz="0" w:space="0" w:color="auto"/>
      </w:divBdr>
    </w:div>
    <w:div w:id="681080837">
      <w:bodyDiv w:val="1"/>
      <w:marLeft w:val="0"/>
      <w:marRight w:val="0"/>
      <w:marTop w:val="0"/>
      <w:marBottom w:val="0"/>
      <w:divBdr>
        <w:top w:val="none" w:sz="0" w:space="0" w:color="auto"/>
        <w:left w:val="none" w:sz="0" w:space="0" w:color="auto"/>
        <w:bottom w:val="none" w:sz="0" w:space="0" w:color="auto"/>
        <w:right w:val="none" w:sz="0" w:space="0" w:color="auto"/>
      </w:divBdr>
    </w:div>
    <w:div w:id="697389747">
      <w:bodyDiv w:val="1"/>
      <w:marLeft w:val="0"/>
      <w:marRight w:val="0"/>
      <w:marTop w:val="0"/>
      <w:marBottom w:val="0"/>
      <w:divBdr>
        <w:top w:val="none" w:sz="0" w:space="0" w:color="auto"/>
        <w:left w:val="none" w:sz="0" w:space="0" w:color="auto"/>
        <w:bottom w:val="none" w:sz="0" w:space="0" w:color="auto"/>
        <w:right w:val="none" w:sz="0" w:space="0" w:color="auto"/>
      </w:divBdr>
    </w:div>
    <w:div w:id="1040738080">
      <w:bodyDiv w:val="1"/>
      <w:marLeft w:val="0"/>
      <w:marRight w:val="0"/>
      <w:marTop w:val="0"/>
      <w:marBottom w:val="0"/>
      <w:divBdr>
        <w:top w:val="none" w:sz="0" w:space="0" w:color="auto"/>
        <w:left w:val="none" w:sz="0" w:space="0" w:color="auto"/>
        <w:bottom w:val="none" w:sz="0" w:space="0" w:color="auto"/>
        <w:right w:val="none" w:sz="0" w:space="0" w:color="auto"/>
      </w:divBdr>
    </w:div>
    <w:div w:id="1127159054">
      <w:bodyDiv w:val="1"/>
      <w:marLeft w:val="0"/>
      <w:marRight w:val="0"/>
      <w:marTop w:val="0"/>
      <w:marBottom w:val="0"/>
      <w:divBdr>
        <w:top w:val="none" w:sz="0" w:space="0" w:color="auto"/>
        <w:left w:val="none" w:sz="0" w:space="0" w:color="auto"/>
        <w:bottom w:val="none" w:sz="0" w:space="0" w:color="auto"/>
        <w:right w:val="none" w:sz="0" w:space="0" w:color="auto"/>
      </w:divBdr>
    </w:div>
    <w:div w:id="1391071861">
      <w:bodyDiv w:val="1"/>
      <w:marLeft w:val="0"/>
      <w:marRight w:val="0"/>
      <w:marTop w:val="0"/>
      <w:marBottom w:val="0"/>
      <w:divBdr>
        <w:top w:val="none" w:sz="0" w:space="0" w:color="auto"/>
        <w:left w:val="none" w:sz="0" w:space="0" w:color="auto"/>
        <w:bottom w:val="none" w:sz="0" w:space="0" w:color="auto"/>
        <w:right w:val="none" w:sz="0" w:space="0" w:color="auto"/>
      </w:divBdr>
    </w:div>
    <w:div w:id="1694649361">
      <w:bodyDiv w:val="1"/>
      <w:marLeft w:val="0"/>
      <w:marRight w:val="0"/>
      <w:marTop w:val="0"/>
      <w:marBottom w:val="0"/>
      <w:divBdr>
        <w:top w:val="none" w:sz="0" w:space="0" w:color="auto"/>
        <w:left w:val="none" w:sz="0" w:space="0" w:color="auto"/>
        <w:bottom w:val="none" w:sz="0" w:space="0" w:color="auto"/>
        <w:right w:val="none" w:sz="0" w:space="0" w:color="auto"/>
      </w:divBdr>
    </w:div>
    <w:div w:id="1964539189">
      <w:bodyDiv w:val="1"/>
      <w:marLeft w:val="0"/>
      <w:marRight w:val="0"/>
      <w:marTop w:val="0"/>
      <w:marBottom w:val="0"/>
      <w:divBdr>
        <w:top w:val="none" w:sz="0" w:space="0" w:color="auto"/>
        <w:left w:val="none" w:sz="0" w:space="0" w:color="auto"/>
        <w:bottom w:val="none" w:sz="0" w:space="0" w:color="auto"/>
        <w:right w:val="none" w:sz="0" w:space="0" w:color="auto"/>
      </w:divBdr>
    </w:div>
    <w:div w:id="20383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o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D8CBFA40B74F9184905A64863904A9"/>
        <w:category>
          <w:name w:val="General"/>
          <w:gallery w:val="placeholder"/>
        </w:category>
        <w:types>
          <w:type w:val="bbPlcHdr"/>
        </w:types>
        <w:behaviors>
          <w:behavior w:val="content"/>
        </w:behaviors>
        <w:guid w:val="{81708322-8D0B-4986-9317-0138CB1F582C}"/>
      </w:docPartPr>
      <w:docPartBody>
        <w:p w:rsidR="00722178" w:rsidRDefault="00492D09">
          <w:pPr>
            <w:pStyle w:val="8FD8CBFA40B74F9184905A64863904A9"/>
          </w:pPr>
          <w:r w:rsidRPr="000303C2">
            <w:rPr>
              <w:rStyle w:val="Strong"/>
            </w:rPr>
            <w:t>Status</w:t>
          </w:r>
        </w:p>
      </w:docPartBody>
    </w:docPart>
    <w:docPart>
      <w:docPartPr>
        <w:name w:val="B161AA1FBF6F4CCDA9715D4E449FBAF4"/>
        <w:category>
          <w:name w:val="General"/>
          <w:gallery w:val="placeholder"/>
        </w:category>
        <w:types>
          <w:type w:val="bbPlcHdr"/>
        </w:types>
        <w:behaviors>
          <w:behavior w:val="content"/>
        </w:behaviors>
        <w:guid w:val="{EF78621D-199B-4543-87B1-75B6F61C9C1F}"/>
      </w:docPartPr>
      <w:docPartBody>
        <w:p w:rsidR="00722178" w:rsidRDefault="00492D09">
          <w:pPr>
            <w:pStyle w:val="B161AA1FBF6F4CCDA9715D4E449FBAF4"/>
          </w:pPr>
          <w:r>
            <w:t>Project Name:</w:t>
          </w:r>
        </w:p>
      </w:docPartBody>
    </w:docPart>
    <w:docPart>
      <w:docPartPr>
        <w:name w:val="9F8F1B5567484F8FB836714D7AE50EF6"/>
        <w:category>
          <w:name w:val="General"/>
          <w:gallery w:val="placeholder"/>
        </w:category>
        <w:types>
          <w:type w:val="bbPlcHdr"/>
        </w:types>
        <w:behaviors>
          <w:behavior w:val="content"/>
        </w:behaviors>
        <w:guid w:val="{C7B018C0-46BD-4C4A-8F52-7202DFCE65B7}"/>
      </w:docPartPr>
      <w:docPartBody>
        <w:p w:rsidR="00722178" w:rsidRDefault="00492D09">
          <w:pPr>
            <w:pStyle w:val="9F8F1B5567484F8FB836714D7AE50EF6"/>
          </w:pPr>
          <w:r>
            <w:t>To replace any placeholder text (such as this) just tap it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altName w:val="Segoe UI Light"/>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09"/>
    <w:rsid w:val="002B3A62"/>
    <w:rsid w:val="00492D09"/>
    <w:rsid w:val="00597A7E"/>
    <w:rsid w:val="006A1DEB"/>
    <w:rsid w:val="00722178"/>
    <w:rsid w:val="0077286F"/>
    <w:rsid w:val="008004FE"/>
    <w:rsid w:val="008152E5"/>
    <w:rsid w:val="009C5603"/>
    <w:rsid w:val="00C65992"/>
    <w:rsid w:val="00EE6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04ACB4F1E4F06A4E70D047C99BF64">
    <w:name w:val="11A04ACB4F1E4F06A4E70D047C99BF64"/>
  </w:style>
  <w:style w:type="paragraph" w:customStyle="1" w:styleId="DB2C834AE2F44769A203CDA16BB881D5">
    <w:name w:val="DB2C834AE2F44769A203CDA16BB881D5"/>
  </w:style>
  <w:style w:type="character" w:styleId="Strong">
    <w:name w:val="Strong"/>
    <w:basedOn w:val="DefaultParagraphFont"/>
    <w:uiPriority w:val="4"/>
    <w:unhideWhenUsed/>
    <w:qFormat/>
    <w:rPr>
      <w:b/>
      <w:bCs/>
    </w:rPr>
  </w:style>
  <w:style w:type="paragraph" w:customStyle="1" w:styleId="8FD8CBFA40B74F9184905A64863904A9">
    <w:name w:val="8FD8CBFA40B74F9184905A64863904A9"/>
  </w:style>
  <w:style w:type="paragraph" w:customStyle="1" w:styleId="B161AA1FBF6F4CCDA9715D4E449FBAF4">
    <w:name w:val="B161AA1FBF6F4CCDA9715D4E449FBAF4"/>
  </w:style>
  <w:style w:type="paragraph" w:customStyle="1" w:styleId="2F0795267FBD44338617F61C6CCB31C7">
    <w:name w:val="2F0795267FBD44338617F61C6CCB31C7"/>
  </w:style>
  <w:style w:type="paragraph" w:customStyle="1" w:styleId="BBBE9B84F5DB41FF8965B7B57029C095">
    <w:name w:val="BBBE9B84F5DB41FF8965B7B57029C095"/>
  </w:style>
  <w:style w:type="paragraph" w:customStyle="1" w:styleId="E8495BF87DFB4BB7A0F0A71011806442">
    <w:name w:val="E8495BF87DFB4BB7A0F0A71011806442"/>
  </w:style>
  <w:style w:type="paragraph" w:customStyle="1" w:styleId="F4A69F1AE97442838209CCE06420B802">
    <w:name w:val="F4A69F1AE97442838209CCE06420B802"/>
  </w:style>
  <w:style w:type="paragraph" w:customStyle="1" w:styleId="9C7DC4CA51954D8EABEBBB2A383E46AD">
    <w:name w:val="9C7DC4CA51954D8EABEBBB2A383E46AD"/>
  </w:style>
  <w:style w:type="paragraph" w:customStyle="1" w:styleId="9D48DE16642A41C7941FB8A5FB516500">
    <w:name w:val="9D48DE16642A41C7941FB8A5FB516500"/>
  </w:style>
  <w:style w:type="paragraph" w:customStyle="1" w:styleId="874E002237AB469C907ABE73502511A2">
    <w:name w:val="874E002237AB469C907ABE73502511A2"/>
  </w:style>
  <w:style w:type="paragraph" w:customStyle="1" w:styleId="0FC5F83A9A1F40AC9200038B240E5456">
    <w:name w:val="0FC5F83A9A1F40AC9200038B240E5456"/>
  </w:style>
  <w:style w:type="paragraph" w:customStyle="1" w:styleId="E258B5AFD1824D4284E7535DC4A81AEC">
    <w:name w:val="E258B5AFD1824D4284E7535DC4A81AEC"/>
  </w:style>
  <w:style w:type="paragraph" w:customStyle="1" w:styleId="EB1240E9B6724214AF239E4DA4E3BAE3">
    <w:name w:val="EB1240E9B6724214AF239E4DA4E3BAE3"/>
  </w:style>
  <w:style w:type="paragraph" w:customStyle="1" w:styleId="DE4FAB61E54343FAAADA3697D4F53E00">
    <w:name w:val="DE4FAB61E54343FAAADA3697D4F53E00"/>
  </w:style>
  <w:style w:type="paragraph" w:customStyle="1" w:styleId="2C2E171BE2594BF0AC56FBE67C96B5C2">
    <w:name w:val="2C2E171BE2594BF0AC56FBE67C96B5C2"/>
  </w:style>
  <w:style w:type="paragraph" w:customStyle="1" w:styleId="3A896262F35A4917B0F025663407B204">
    <w:name w:val="3A896262F35A4917B0F025663407B204"/>
  </w:style>
  <w:style w:type="paragraph" w:customStyle="1" w:styleId="B007600C5D844645B8D4AC5CF6FDD28A">
    <w:name w:val="B007600C5D844645B8D4AC5CF6FDD28A"/>
  </w:style>
  <w:style w:type="paragraph" w:customStyle="1" w:styleId="0F5967BE1CC0458B97B0D17006F277C0">
    <w:name w:val="0F5967BE1CC0458B97B0D17006F277C0"/>
  </w:style>
  <w:style w:type="paragraph" w:customStyle="1" w:styleId="9F8F1B5567484F8FB836714D7AE50EF6">
    <w:name w:val="9F8F1B5567484F8FB836714D7AE50EF6"/>
  </w:style>
  <w:style w:type="paragraph" w:customStyle="1" w:styleId="EEEDB98BA183453DB121B9611A1016BC">
    <w:name w:val="EEEDB98BA183453DB121B9611A1016BC"/>
  </w:style>
  <w:style w:type="paragraph" w:customStyle="1" w:styleId="6CFE097DB308436B9EA505847C6BC431">
    <w:name w:val="6CFE097DB308436B9EA505847C6BC431"/>
  </w:style>
  <w:style w:type="paragraph" w:customStyle="1" w:styleId="3C2127AC89044F40A9A934E998BE31DB">
    <w:name w:val="3C2127AC89044F40A9A934E998BE31DB"/>
  </w:style>
  <w:style w:type="paragraph" w:customStyle="1" w:styleId="77FD5A07643F4738BA10ADA6292872CF">
    <w:name w:val="77FD5A07643F4738BA10ADA6292872CF"/>
  </w:style>
  <w:style w:type="paragraph" w:customStyle="1" w:styleId="E71FF0CAA3E541918A4446C1D554228B">
    <w:name w:val="E71FF0CAA3E541918A4446C1D554228B"/>
  </w:style>
  <w:style w:type="paragraph" w:customStyle="1" w:styleId="15019DABD3EA43C187F00650A8A17664">
    <w:name w:val="15019DABD3EA43C187F00650A8A17664"/>
  </w:style>
  <w:style w:type="paragraph" w:customStyle="1" w:styleId="A468505A79384718B2BBDA65E833F254">
    <w:name w:val="A468505A79384718B2BBDA65E833F254"/>
  </w:style>
  <w:style w:type="paragraph" w:customStyle="1" w:styleId="39BC75A83E7F4ECD992EFFB5F6202B96">
    <w:name w:val="39BC75A83E7F4ECD992EFFB5F6202B96"/>
  </w:style>
  <w:style w:type="paragraph" w:customStyle="1" w:styleId="390A17CA89684524ADC9A621CC14C9F1">
    <w:name w:val="390A17CA89684524ADC9A621CC14C9F1"/>
  </w:style>
  <w:style w:type="paragraph" w:customStyle="1" w:styleId="65987F7EF3B74A4583A1483EFA3EEA90">
    <w:name w:val="65987F7EF3B74A4583A1483EFA3EEA90"/>
  </w:style>
  <w:style w:type="paragraph" w:customStyle="1" w:styleId="B1DE9D46E030481489C7F9CD2100B6E6">
    <w:name w:val="B1DE9D46E030481489C7F9CD2100B6E6"/>
  </w:style>
  <w:style w:type="paragraph" w:customStyle="1" w:styleId="F14E1E8701D34503866DDA0DBC2C82C9">
    <w:name w:val="F14E1E8701D34503866DDA0DBC2C82C9"/>
  </w:style>
  <w:style w:type="paragraph" w:customStyle="1" w:styleId="CC3A24408F194F16B55AAB90312FA651">
    <w:name w:val="CC3A24408F194F16B55AAB90312FA651"/>
  </w:style>
  <w:style w:type="paragraph" w:customStyle="1" w:styleId="971C362D108441AEAA81A59EA9EB8DAB">
    <w:name w:val="971C362D108441AEAA81A59EA9EB8DAB"/>
  </w:style>
  <w:style w:type="paragraph" w:customStyle="1" w:styleId="2C01CDA2F20F458EBCB0A6D2643104A4">
    <w:name w:val="2C01CDA2F20F458EBCB0A6D2643104A4"/>
  </w:style>
  <w:style w:type="paragraph" w:customStyle="1" w:styleId="51D296C0181E48B184C10664CE9B63F3">
    <w:name w:val="51D296C0181E48B184C10664CE9B63F3"/>
  </w:style>
  <w:style w:type="paragraph" w:customStyle="1" w:styleId="067CA30D1F924325982AA9CF6EE939D7">
    <w:name w:val="067CA30D1F924325982AA9CF6EE939D7"/>
  </w:style>
  <w:style w:type="paragraph" w:customStyle="1" w:styleId="C40F1BE4608E4428A07577C8D480CB0F">
    <w:name w:val="C40F1BE4608E4428A07577C8D480CB0F"/>
  </w:style>
  <w:style w:type="paragraph" w:customStyle="1" w:styleId="2C387EF54B8F470E8FE9E32B5A634D04">
    <w:name w:val="2C387EF54B8F470E8FE9E32B5A634D04"/>
  </w:style>
  <w:style w:type="paragraph" w:customStyle="1" w:styleId="E06F06A1489B44F5AFF7EFD032D26A45">
    <w:name w:val="E06F06A1489B44F5AFF7EFD032D26A45"/>
  </w:style>
  <w:style w:type="paragraph" w:customStyle="1" w:styleId="C509BBC1DE7A4697A546AD47EE47AB44">
    <w:name w:val="C509BBC1DE7A4697A546AD47EE47AB44"/>
  </w:style>
  <w:style w:type="paragraph" w:customStyle="1" w:styleId="C02016573AC84D379CFA5ABC0C9357A7">
    <w:name w:val="C02016573AC84D379CFA5ABC0C9357A7"/>
  </w:style>
  <w:style w:type="paragraph" w:customStyle="1" w:styleId="D8332393400048C4ACEE1C34B683A62A">
    <w:name w:val="D8332393400048C4ACEE1C34B683A62A"/>
  </w:style>
  <w:style w:type="paragraph" w:customStyle="1" w:styleId="DCD2A583ABD044ADB202493B9C8AEB59">
    <w:name w:val="DCD2A583ABD044ADB202493B9C8AEB59"/>
  </w:style>
  <w:style w:type="paragraph" w:customStyle="1" w:styleId="CCCFAF4CF92A4D46A5B33319120F8A29">
    <w:name w:val="CCCFAF4CF92A4D46A5B33319120F8A29"/>
  </w:style>
  <w:style w:type="paragraph" w:customStyle="1" w:styleId="CC3DE8513A8C447481BFAF31F1D80330">
    <w:name w:val="CC3DE8513A8C447481BFAF31F1D80330"/>
  </w:style>
  <w:style w:type="paragraph" w:customStyle="1" w:styleId="C459ECCD874A47C6A9576CAC91211F01">
    <w:name w:val="C459ECCD874A47C6A9576CAC91211F01"/>
  </w:style>
  <w:style w:type="paragraph" w:customStyle="1" w:styleId="EDC47C587D464E41AB40D62E5D7AD6F8">
    <w:name w:val="EDC47C587D464E41AB40D62E5D7AD6F8"/>
  </w:style>
  <w:style w:type="paragraph" w:customStyle="1" w:styleId="E64C7AABB4A74BB3B1FA9222CC264BFE">
    <w:name w:val="E64C7AABB4A74BB3B1FA9222CC264BFE"/>
  </w:style>
  <w:style w:type="paragraph" w:customStyle="1" w:styleId="66AB710AA13346ED9145DB54D2FCB876">
    <w:name w:val="66AB710AA13346ED9145DB54D2FCB876"/>
  </w:style>
  <w:style w:type="paragraph" w:customStyle="1" w:styleId="0DBB64BC04504C6489353F1A7F9BA48D">
    <w:name w:val="0DBB64BC04504C6489353F1A7F9BA48D"/>
  </w:style>
  <w:style w:type="paragraph" w:customStyle="1" w:styleId="4ADFD1B34B47457287104FB4D83418F5">
    <w:name w:val="4ADFD1B34B47457287104FB4D83418F5"/>
  </w:style>
  <w:style w:type="paragraph" w:customStyle="1" w:styleId="D23F719272ED41CD87207464956D74C4">
    <w:name w:val="D23F719272ED41CD87207464956D7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D18BE-894D-4207-BD43-115DB7D2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92</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Mohsen</dc:creator>
  <cp:keywords/>
  <dc:description>Version 1.2p</dc:description>
  <cp:lastModifiedBy>Laptop Shop</cp:lastModifiedBy>
  <cp:revision>46</cp:revision>
  <cp:lastPrinted>2012-12-03T18:15:00Z</cp:lastPrinted>
  <dcterms:created xsi:type="dcterms:W3CDTF">2019-02-06T09:04:00Z</dcterms:created>
  <dcterms:modified xsi:type="dcterms:W3CDTF">2019-02-11T18:43:00Z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